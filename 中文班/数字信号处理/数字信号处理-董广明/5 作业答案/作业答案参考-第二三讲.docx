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864" w:rsidRDefault="00E5356B" w:rsidP="00ED5382">
      <w:pPr>
        <w:pStyle w:val="a5"/>
        <w:textAlignment w:val="center"/>
      </w:pPr>
      <w:bookmarkStart w:id="0" w:name="OLE_LINK1"/>
      <w:r>
        <w:rPr>
          <w:rFonts w:hint="eastAsia"/>
        </w:rPr>
        <w:t>第二三次</w:t>
      </w:r>
      <w:r w:rsidR="008E4864">
        <w:rPr>
          <w:rFonts w:hint="eastAsia"/>
        </w:rPr>
        <w:t>课后作业答案</w:t>
      </w:r>
    </w:p>
    <w:bookmarkEnd w:id="0"/>
    <w:p w:rsidR="009519C4" w:rsidRPr="00AA2DA4" w:rsidRDefault="009519C4" w:rsidP="00ED5382">
      <w:pPr>
        <w:pStyle w:val="1"/>
        <w:textAlignment w:val="center"/>
        <w:rPr>
          <w:kern w:val="0"/>
        </w:rPr>
      </w:pPr>
      <w:r w:rsidRPr="00AA2DA4">
        <w:rPr>
          <w:rFonts w:hint="eastAsia"/>
          <w:kern w:val="0"/>
        </w:rPr>
        <w:t>第</w:t>
      </w:r>
      <w:r w:rsidR="00AC32D2">
        <w:rPr>
          <w:rFonts w:hint="eastAsia"/>
          <w:kern w:val="0"/>
        </w:rPr>
        <w:t>二次</w:t>
      </w:r>
      <w:r w:rsidRPr="00AA2DA4">
        <w:rPr>
          <w:rFonts w:hint="eastAsia"/>
          <w:kern w:val="0"/>
        </w:rPr>
        <w:t>课后作业</w:t>
      </w:r>
    </w:p>
    <w:p w:rsidR="009519C4" w:rsidRPr="009519C4" w:rsidRDefault="00AC32D2" w:rsidP="00ED5382">
      <w:pPr>
        <w:autoSpaceDE w:val="0"/>
        <w:autoSpaceDN w:val="0"/>
        <w:adjustRightInd w:val="0"/>
        <w:spacing w:line="240" w:lineRule="auto"/>
        <w:ind w:firstLine="420"/>
        <w:textAlignment w:val="center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1） </w:t>
      </w:r>
      <w:proofErr w:type="gramStart"/>
      <w:r w:rsidR="009519C4" w:rsidRPr="009519C4">
        <w:rPr>
          <w:rFonts w:ascii="宋体" w:hAnsi="宋体" w:cs="宋体" w:hint="eastAsia"/>
          <w:color w:val="000000"/>
          <w:kern w:val="0"/>
          <w:szCs w:val="21"/>
        </w:rPr>
        <w:t>求以下</w:t>
      </w:r>
      <w:proofErr w:type="gramEnd"/>
      <w:r w:rsidR="009519C4" w:rsidRPr="009519C4">
        <w:rPr>
          <w:rFonts w:ascii="宋体" w:hAnsi="宋体" w:cs="宋体" w:hint="eastAsia"/>
          <w:color w:val="000000"/>
          <w:kern w:val="0"/>
          <w:szCs w:val="21"/>
        </w:rPr>
        <w:t>序列的Z变换，并求出对应的零极点和收敛域：</w:t>
      </w:r>
    </w:p>
    <w:p w:rsidR="00437A59" w:rsidRDefault="00437A59" w:rsidP="00ED5382">
      <w:pPr>
        <w:numPr>
          <w:ilvl w:val="1"/>
          <w:numId w:val="13"/>
        </w:numPr>
        <w:autoSpaceDE w:val="0"/>
        <w:autoSpaceDN w:val="0"/>
        <w:adjustRightInd w:val="0"/>
        <w:spacing w:line="240" w:lineRule="auto"/>
        <w:textAlignment w:val="center"/>
      </w:pPr>
      <w:r w:rsidRPr="00213A40">
        <w:rPr>
          <w:vertAlign w:val="subscript"/>
        </w:rPr>
        <w:object w:dxaOrig="16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pt;height:21pt" o:ole="">
            <v:imagedata r:id="rId8" o:title=""/>
          </v:shape>
          <o:OLEObject Type="Embed" ProgID="Equation.DSMT4" ShapeID="_x0000_i1025" DrawAspect="Content" ObjectID="_1540026981" r:id="rId9"/>
        </w:object>
      </w:r>
    </w:p>
    <w:p w:rsidR="00437A59" w:rsidRDefault="001F16F5" w:rsidP="00ED5382">
      <w:pPr>
        <w:numPr>
          <w:ilvl w:val="1"/>
          <w:numId w:val="13"/>
        </w:numPr>
        <w:autoSpaceDE w:val="0"/>
        <w:autoSpaceDN w:val="0"/>
        <w:adjustRightInd w:val="0"/>
        <w:spacing w:line="240" w:lineRule="auto"/>
        <w:textAlignment w:val="center"/>
      </w:pPr>
      <w:r w:rsidRPr="00213A40">
        <w:rPr>
          <w:vertAlign w:val="subscript"/>
        </w:rPr>
        <w:object w:dxaOrig="1620" w:dyaOrig="440">
          <v:shape id="_x0000_i1026" type="#_x0000_t75" style="width:81pt;height:22pt" o:ole="">
            <v:imagedata r:id="rId10" o:title=""/>
          </v:shape>
          <o:OLEObject Type="Embed" ProgID="Equation.DSMT4" ShapeID="_x0000_i1026" DrawAspect="Content" ObjectID="_1540026982" r:id="rId11"/>
        </w:object>
      </w:r>
    </w:p>
    <w:p w:rsidR="00437A59" w:rsidRDefault="00437A59" w:rsidP="00ED5382">
      <w:pPr>
        <w:numPr>
          <w:ilvl w:val="1"/>
          <w:numId w:val="13"/>
        </w:numPr>
        <w:autoSpaceDE w:val="0"/>
        <w:autoSpaceDN w:val="0"/>
        <w:adjustRightInd w:val="0"/>
        <w:spacing w:line="240" w:lineRule="auto"/>
        <w:textAlignment w:val="center"/>
      </w:pPr>
      <w:r w:rsidRPr="00213A40">
        <w:rPr>
          <w:vertAlign w:val="subscript"/>
        </w:rPr>
        <w:object w:dxaOrig="2220" w:dyaOrig="440">
          <v:shape id="_x0000_i1027" type="#_x0000_t75" style="width:111pt;height:22pt" o:ole="">
            <v:imagedata r:id="rId12" o:title=""/>
          </v:shape>
          <o:OLEObject Type="Embed" ProgID="Equation.DSMT4" ShapeID="_x0000_i1027" DrawAspect="Content" ObjectID="_1540026983" r:id="rId13"/>
        </w:object>
      </w:r>
    </w:p>
    <w:p w:rsidR="009519C4" w:rsidRPr="00295930" w:rsidRDefault="00437A59" w:rsidP="00ED5382">
      <w:pPr>
        <w:numPr>
          <w:ilvl w:val="1"/>
          <w:numId w:val="13"/>
        </w:numPr>
        <w:autoSpaceDE w:val="0"/>
        <w:autoSpaceDN w:val="0"/>
        <w:adjustRightInd w:val="0"/>
        <w:spacing w:line="240" w:lineRule="auto"/>
        <w:textAlignment w:val="center"/>
        <w:rPr>
          <w:rFonts w:ascii="宋体" w:hAnsi="宋体" w:cs="宋体"/>
          <w:color w:val="000000"/>
          <w:kern w:val="0"/>
          <w:szCs w:val="21"/>
        </w:rPr>
      </w:pPr>
      <w:r w:rsidRPr="00213A40">
        <w:rPr>
          <w:vertAlign w:val="subscript"/>
        </w:rPr>
        <w:object w:dxaOrig="1440" w:dyaOrig="620">
          <v:shape id="_x0000_i1028" type="#_x0000_t75" style="width:1in;height:31pt" o:ole="">
            <v:imagedata r:id="rId14" o:title=""/>
          </v:shape>
          <o:OLEObject Type="Embed" ProgID="Equation.DSMT4" ShapeID="_x0000_i1028" DrawAspect="Content" ObjectID="_1540026984" r:id="rId15"/>
        </w:object>
      </w:r>
    </w:p>
    <w:p w:rsidR="00295930" w:rsidRPr="00295930" w:rsidRDefault="00295930" w:rsidP="00ED5382">
      <w:pPr>
        <w:autoSpaceDE w:val="0"/>
        <w:autoSpaceDN w:val="0"/>
        <w:adjustRightInd w:val="0"/>
        <w:spacing w:line="240" w:lineRule="auto"/>
        <w:ind w:left="420"/>
        <w:textAlignment w:val="center"/>
      </w:pPr>
      <w:r w:rsidRPr="00295930">
        <w:rPr>
          <w:rFonts w:ascii="宋体" w:hAnsi="宋体" w:cs="宋体" w:hint="eastAsia"/>
          <w:color w:val="000000"/>
          <w:kern w:val="0"/>
          <w:szCs w:val="21"/>
        </w:rPr>
        <w:t>分析：</w:t>
      </w:r>
      <w:r w:rsidRPr="00213A40">
        <w:rPr>
          <w:vertAlign w:val="subscript"/>
        </w:rPr>
        <w:object w:dxaOrig="2140" w:dyaOrig="680">
          <v:shape id="_x0000_i1029" type="#_x0000_t75" style="width:107pt;height:34pt" o:ole="">
            <v:imagedata r:id="rId16" o:title=""/>
          </v:shape>
          <o:OLEObject Type="Embed" ProgID="Equation.DSMT4" ShapeID="_x0000_i1029" DrawAspect="Content" ObjectID="_1540026985" r:id="rId17"/>
        </w:object>
      </w:r>
      <w:r w:rsidRPr="00295930">
        <w:rPr>
          <w:rFonts w:ascii="宋体" w:hAnsi="宋体" w:cs="宋体" w:hint="eastAsia"/>
          <w:color w:val="000000"/>
          <w:kern w:val="0"/>
          <w:szCs w:val="21"/>
        </w:rPr>
        <w:t xml:space="preserve"> 中，n的取值范围是</w:t>
      </w:r>
      <w:r w:rsidRPr="00213A40">
        <w:rPr>
          <w:vertAlign w:val="subscript"/>
        </w:rPr>
        <w:object w:dxaOrig="499" w:dyaOrig="320">
          <v:shape id="_x0000_i1030" type="#_x0000_t75" style="width:25pt;height:16pt" o:ole="">
            <v:imagedata r:id="rId18" o:title=""/>
          </v:shape>
          <o:OLEObject Type="Embed" ProgID="Equation.DSMT4" ShapeID="_x0000_i1030" DrawAspect="Content" ObjectID="_1540026986" r:id="rId19"/>
        </w:object>
      </w:r>
      <w:r w:rsidRPr="00295930">
        <w:rPr>
          <w:rFonts w:ascii="宋体" w:hAnsi="宋体" w:cs="宋体" w:hint="eastAsia"/>
          <w:color w:val="000000"/>
          <w:kern w:val="0"/>
          <w:szCs w:val="21"/>
        </w:rPr>
        <w:t>的有值范围，z变换的收敛域是满足</w:t>
      </w:r>
      <w:r w:rsidRPr="00213A40">
        <w:rPr>
          <w:vertAlign w:val="subscript"/>
        </w:rPr>
        <w:object w:dxaOrig="2140" w:dyaOrig="680">
          <v:shape id="_x0000_i1031" type="#_x0000_t75" style="width:107pt;height:34pt" o:ole="">
            <v:imagedata r:id="rId20" o:title=""/>
          </v:shape>
          <o:OLEObject Type="Embed" ProgID="Equation.DSMT4" ShapeID="_x0000_i1031" DrawAspect="Content" ObjectID="_1540026987" r:id="rId21"/>
        </w:object>
      </w:r>
      <w:r w:rsidRPr="00295930">
        <w:rPr>
          <w:rFonts w:hint="eastAsia"/>
        </w:rPr>
        <w:t>的</w:t>
      </w:r>
      <w:r w:rsidRPr="00295930">
        <w:rPr>
          <w:rFonts w:hint="eastAsia"/>
        </w:rPr>
        <w:t>z</w:t>
      </w:r>
      <w:r w:rsidRPr="00295930">
        <w:rPr>
          <w:rFonts w:hint="eastAsia"/>
        </w:rPr>
        <w:t>值范围。</w:t>
      </w:r>
    </w:p>
    <w:p w:rsidR="00092BB7" w:rsidRPr="00092BB7" w:rsidRDefault="00092BB7" w:rsidP="00ED5382">
      <w:pPr>
        <w:autoSpaceDE w:val="0"/>
        <w:autoSpaceDN w:val="0"/>
        <w:adjustRightInd w:val="0"/>
        <w:spacing w:line="240" w:lineRule="auto"/>
        <w:ind w:left="420"/>
        <w:textAlignment w:val="center"/>
        <w:rPr>
          <w:rFonts w:ascii="宋体" w:hAnsi="宋体" w:cs="宋体"/>
          <w:color w:val="000000"/>
          <w:kern w:val="0"/>
          <w:szCs w:val="21"/>
        </w:rPr>
      </w:pPr>
      <w:r w:rsidRPr="00092BB7">
        <w:rPr>
          <w:rFonts w:ascii="宋体" w:hAnsi="宋体" w:cs="宋体" w:hint="eastAsia"/>
          <w:color w:val="000000"/>
          <w:kern w:val="0"/>
          <w:szCs w:val="21"/>
        </w:rPr>
        <w:t>解：</w:t>
      </w:r>
    </w:p>
    <w:p w:rsidR="00092BB7" w:rsidRPr="00092BB7" w:rsidRDefault="00092BB7" w:rsidP="00ED5382">
      <w:pPr>
        <w:autoSpaceDE w:val="0"/>
        <w:autoSpaceDN w:val="0"/>
        <w:adjustRightInd w:val="0"/>
        <w:spacing w:line="240" w:lineRule="auto"/>
        <w:ind w:left="420"/>
        <w:textAlignment w:val="center"/>
        <w:rPr>
          <w:rFonts w:ascii="宋体" w:hAnsi="宋体" w:cs="宋体"/>
          <w:color w:val="000000"/>
          <w:kern w:val="0"/>
          <w:szCs w:val="21"/>
        </w:rPr>
      </w:pPr>
      <w:r w:rsidRPr="00092BB7">
        <w:rPr>
          <w:rFonts w:ascii="宋体" w:hAnsi="宋体" w:cs="宋体" w:hint="eastAsia"/>
          <w:color w:val="000000"/>
          <w:kern w:val="0"/>
          <w:szCs w:val="21"/>
        </w:rPr>
        <w:t>（1）由z变换的定义可知：</w:t>
      </w:r>
    </w:p>
    <w:p w:rsidR="00295930" w:rsidRPr="00092BB7" w:rsidRDefault="00092BB7" w:rsidP="00ED5382">
      <w:pPr>
        <w:autoSpaceDE w:val="0"/>
        <w:autoSpaceDN w:val="0"/>
        <w:adjustRightInd w:val="0"/>
        <w:spacing w:line="240" w:lineRule="auto"/>
        <w:ind w:left="420"/>
        <w:jc w:val="center"/>
        <w:textAlignment w:val="center"/>
        <w:rPr>
          <w:rFonts w:ascii="宋体" w:hAnsi="宋体" w:cs="宋体"/>
          <w:color w:val="000000"/>
          <w:kern w:val="0"/>
          <w:szCs w:val="21"/>
        </w:rPr>
      </w:pPr>
      <w:r w:rsidRPr="00213A40">
        <w:rPr>
          <w:vertAlign w:val="subscript"/>
        </w:rPr>
        <w:object w:dxaOrig="4099" w:dyaOrig="2140">
          <v:shape id="_x0000_i1032" type="#_x0000_t75" style="width:205pt;height:107pt" o:ole="">
            <v:imagedata r:id="rId22" o:title=""/>
          </v:shape>
          <o:OLEObject Type="Embed" ProgID="Equation.DSMT4" ShapeID="_x0000_i1032" DrawAspect="Content" ObjectID="_1540026988" r:id="rId23"/>
        </w:object>
      </w:r>
    </w:p>
    <w:p w:rsidR="00092BB7" w:rsidRPr="00092BB7" w:rsidRDefault="00092BB7" w:rsidP="00ED5382">
      <w:pPr>
        <w:autoSpaceDE w:val="0"/>
        <w:autoSpaceDN w:val="0"/>
        <w:adjustRightInd w:val="0"/>
        <w:spacing w:line="240" w:lineRule="auto"/>
        <w:ind w:left="420"/>
        <w:textAlignment w:val="center"/>
        <w:rPr>
          <w:rFonts w:ascii="宋体" w:hAnsi="宋体" w:cs="宋体"/>
          <w:color w:val="000000"/>
          <w:kern w:val="0"/>
          <w:szCs w:val="21"/>
        </w:rPr>
      </w:pPr>
      <w:r w:rsidRPr="00092BB7">
        <w:rPr>
          <w:rFonts w:ascii="宋体" w:hAnsi="宋体" w:cs="宋体" w:hint="eastAsia"/>
          <w:color w:val="000000"/>
          <w:kern w:val="0"/>
          <w:szCs w:val="21"/>
        </w:rPr>
        <w:t>收敛域为</w:t>
      </w:r>
      <w:r w:rsidRPr="00213A40">
        <w:rPr>
          <w:vertAlign w:val="subscript"/>
        </w:rPr>
        <w:object w:dxaOrig="1460" w:dyaOrig="400">
          <v:shape id="_x0000_i1033" type="#_x0000_t75" style="width:73pt;height:20pt" o:ole="">
            <v:imagedata r:id="rId24" o:title=""/>
          </v:shape>
          <o:OLEObject Type="Embed" ProgID="Equation.DSMT4" ShapeID="_x0000_i1033" DrawAspect="Content" ObjectID="_1540026989" r:id="rId25"/>
        </w:object>
      </w:r>
      <w:r w:rsidR="0034707D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092BB7">
        <w:rPr>
          <w:rFonts w:ascii="宋体" w:hAnsi="宋体" w:cs="宋体" w:hint="eastAsia"/>
          <w:color w:val="000000"/>
          <w:kern w:val="0"/>
          <w:szCs w:val="21"/>
        </w:rPr>
        <w:t>即</w:t>
      </w:r>
      <w:r w:rsidR="0034707D" w:rsidRPr="00213A40">
        <w:rPr>
          <w:vertAlign w:val="subscript"/>
        </w:rPr>
        <w:object w:dxaOrig="1100" w:dyaOrig="440">
          <v:shape id="_x0000_i1034" type="#_x0000_t75" style="width:55pt;height:22pt" o:ole="">
            <v:imagedata r:id="rId26" o:title=""/>
          </v:shape>
          <o:OLEObject Type="Embed" ProgID="Equation.DSMT4" ShapeID="_x0000_i1034" DrawAspect="Content" ObjectID="_1540026990" r:id="rId27"/>
        </w:object>
      </w:r>
    </w:p>
    <w:p w:rsidR="00092BB7" w:rsidRPr="00092BB7" w:rsidRDefault="00092BB7" w:rsidP="00ED5382">
      <w:pPr>
        <w:autoSpaceDE w:val="0"/>
        <w:autoSpaceDN w:val="0"/>
        <w:adjustRightInd w:val="0"/>
        <w:spacing w:line="240" w:lineRule="auto"/>
        <w:ind w:left="420"/>
        <w:textAlignment w:val="center"/>
        <w:rPr>
          <w:rFonts w:ascii="宋体" w:hAnsi="宋体" w:cs="宋体"/>
          <w:color w:val="000000"/>
          <w:kern w:val="0"/>
          <w:szCs w:val="21"/>
        </w:rPr>
      </w:pPr>
      <w:r w:rsidRPr="00092BB7">
        <w:rPr>
          <w:rFonts w:ascii="宋体" w:hAnsi="宋体" w:cs="宋体" w:hint="eastAsia"/>
          <w:color w:val="000000"/>
          <w:kern w:val="0"/>
          <w:szCs w:val="21"/>
        </w:rPr>
        <w:t>极点为</w:t>
      </w:r>
      <w:r w:rsidR="0034707D" w:rsidRPr="00213A40">
        <w:rPr>
          <w:vertAlign w:val="subscript"/>
        </w:rPr>
        <w:object w:dxaOrig="1120" w:dyaOrig="360">
          <v:shape id="_x0000_i1035" type="#_x0000_t75" style="width:56pt;height:18pt" o:ole="">
            <v:imagedata r:id="rId28" o:title=""/>
          </v:shape>
          <o:OLEObject Type="Embed" ProgID="Equation.DSMT4" ShapeID="_x0000_i1035" DrawAspect="Content" ObjectID="_1540026991" r:id="rId29"/>
        </w:object>
      </w:r>
    </w:p>
    <w:p w:rsidR="00092BB7" w:rsidRPr="00092BB7" w:rsidRDefault="00092BB7" w:rsidP="00ED5382">
      <w:pPr>
        <w:autoSpaceDE w:val="0"/>
        <w:autoSpaceDN w:val="0"/>
        <w:adjustRightInd w:val="0"/>
        <w:spacing w:line="240" w:lineRule="auto"/>
        <w:ind w:left="420"/>
        <w:textAlignment w:val="center"/>
        <w:rPr>
          <w:rFonts w:ascii="宋体" w:hAnsi="宋体" w:cs="宋体"/>
          <w:color w:val="000000"/>
          <w:kern w:val="0"/>
          <w:szCs w:val="21"/>
        </w:rPr>
      </w:pPr>
      <w:r w:rsidRPr="00092BB7">
        <w:rPr>
          <w:rFonts w:ascii="宋体" w:hAnsi="宋体" w:cs="宋体" w:hint="eastAsia"/>
          <w:color w:val="000000"/>
          <w:kern w:val="0"/>
          <w:szCs w:val="21"/>
        </w:rPr>
        <w:t>零点为</w:t>
      </w:r>
      <w:r w:rsidR="0034707D" w:rsidRPr="00213A40">
        <w:rPr>
          <w:vertAlign w:val="subscript"/>
        </w:rPr>
        <w:object w:dxaOrig="1160" w:dyaOrig="320">
          <v:shape id="_x0000_i1036" type="#_x0000_t75" style="width:58pt;height:16pt" o:ole="">
            <v:imagedata r:id="rId30" o:title=""/>
          </v:shape>
          <o:OLEObject Type="Embed" ProgID="Equation.DSMT4" ShapeID="_x0000_i1036" DrawAspect="Content" ObjectID="_1540026992" r:id="rId31"/>
        </w:object>
      </w:r>
    </w:p>
    <w:p w:rsidR="005F0AD2" w:rsidRPr="005F0AD2" w:rsidRDefault="005F0AD2" w:rsidP="00ED5382">
      <w:pPr>
        <w:autoSpaceDE w:val="0"/>
        <w:autoSpaceDN w:val="0"/>
        <w:adjustRightInd w:val="0"/>
        <w:spacing w:line="240" w:lineRule="auto"/>
        <w:ind w:left="420"/>
        <w:textAlignment w:val="center"/>
        <w:rPr>
          <w:rFonts w:ascii="宋体" w:hAnsi="宋体" w:cs="宋体"/>
          <w:color w:val="000000"/>
          <w:kern w:val="0"/>
          <w:szCs w:val="21"/>
        </w:rPr>
      </w:pPr>
      <w:r w:rsidRPr="005F0AD2">
        <w:rPr>
          <w:rFonts w:ascii="宋体" w:hAnsi="宋体" w:cs="宋体" w:hint="eastAsia"/>
          <w:color w:val="000000"/>
          <w:kern w:val="0"/>
          <w:szCs w:val="21"/>
        </w:rPr>
        <w:t>（2）由z变换的定义可知：</w:t>
      </w:r>
    </w:p>
    <w:p w:rsidR="00295930" w:rsidRDefault="00313265" w:rsidP="00ED5382">
      <w:pPr>
        <w:autoSpaceDE w:val="0"/>
        <w:autoSpaceDN w:val="0"/>
        <w:adjustRightInd w:val="0"/>
        <w:spacing w:line="240" w:lineRule="auto"/>
        <w:ind w:left="420"/>
        <w:textAlignment w:val="center"/>
      </w:pPr>
      <w:r w:rsidRPr="00213A40">
        <w:rPr>
          <w:vertAlign w:val="subscript"/>
        </w:rPr>
        <w:object w:dxaOrig="4660" w:dyaOrig="700">
          <v:shape id="_x0000_i1037" type="#_x0000_t75" style="width:233pt;height:35pt" o:ole="">
            <v:imagedata r:id="rId32" o:title=""/>
          </v:shape>
          <o:OLEObject Type="Embed" ProgID="Equation.DSMT4" ShapeID="_x0000_i1037" DrawAspect="Content" ObjectID="_1540026993" r:id="rId33"/>
        </w:object>
      </w:r>
    </w:p>
    <w:p w:rsidR="00313265" w:rsidRPr="00313265" w:rsidRDefault="00313265" w:rsidP="00ED5382">
      <w:pPr>
        <w:autoSpaceDE w:val="0"/>
        <w:autoSpaceDN w:val="0"/>
        <w:adjustRightInd w:val="0"/>
        <w:spacing w:line="240" w:lineRule="auto"/>
        <w:ind w:left="420"/>
        <w:textAlignment w:val="center"/>
        <w:rPr>
          <w:rFonts w:ascii="宋体" w:hAnsi="宋体" w:cs="宋体"/>
          <w:color w:val="000000"/>
          <w:kern w:val="0"/>
          <w:szCs w:val="21"/>
        </w:rPr>
      </w:pPr>
      <w:r w:rsidRPr="00313265">
        <w:rPr>
          <w:rFonts w:ascii="宋体" w:hAnsi="宋体" w:cs="宋体" w:hint="eastAsia"/>
          <w:color w:val="000000"/>
          <w:kern w:val="0"/>
          <w:szCs w:val="21"/>
        </w:rPr>
        <w:t>收敛域为：</w:t>
      </w:r>
      <w:r w:rsidRPr="00213A40">
        <w:rPr>
          <w:vertAlign w:val="subscript"/>
        </w:rPr>
        <w:object w:dxaOrig="1640" w:dyaOrig="400">
          <v:shape id="_x0000_i1038" type="#_x0000_t75" style="width:82pt;height:20pt" o:ole="">
            <v:imagedata r:id="rId34" o:title=""/>
          </v:shape>
          <o:OLEObject Type="Embed" ProgID="Equation.DSMT4" ShapeID="_x0000_i1038" DrawAspect="Content" ObjectID="_1540026994" r:id="rId35"/>
        </w:object>
      </w:r>
    </w:p>
    <w:p w:rsidR="00313265" w:rsidRPr="00313265" w:rsidRDefault="00313265" w:rsidP="00ED5382">
      <w:pPr>
        <w:autoSpaceDE w:val="0"/>
        <w:autoSpaceDN w:val="0"/>
        <w:adjustRightInd w:val="0"/>
        <w:spacing w:line="240" w:lineRule="auto"/>
        <w:ind w:left="420"/>
        <w:textAlignment w:val="center"/>
        <w:rPr>
          <w:rFonts w:ascii="宋体" w:hAnsi="宋体" w:cs="宋体"/>
          <w:color w:val="000000"/>
          <w:kern w:val="0"/>
          <w:szCs w:val="21"/>
        </w:rPr>
      </w:pPr>
      <w:r w:rsidRPr="00313265">
        <w:rPr>
          <w:rFonts w:ascii="宋体" w:hAnsi="宋体" w:cs="宋体" w:hint="eastAsia"/>
          <w:color w:val="000000"/>
          <w:kern w:val="0"/>
          <w:szCs w:val="21"/>
        </w:rPr>
        <w:t>极点为</w:t>
      </w:r>
      <w:r>
        <w:rPr>
          <w:rFonts w:ascii="宋体" w:hAnsi="宋体" w:cs="宋体" w:hint="eastAsia"/>
          <w:color w:val="000000"/>
          <w:kern w:val="0"/>
          <w:szCs w:val="21"/>
        </w:rPr>
        <w:t>:</w:t>
      </w:r>
      <w:r w:rsidRPr="00213A40">
        <w:rPr>
          <w:vertAlign w:val="subscript"/>
        </w:rPr>
        <w:object w:dxaOrig="540" w:dyaOrig="360">
          <v:shape id="_x0000_i1039" type="#_x0000_t75" style="width:27pt;height:18pt" o:ole="">
            <v:imagedata r:id="rId36" o:title=""/>
          </v:shape>
          <o:OLEObject Type="Embed" ProgID="Equation.DSMT4" ShapeID="_x0000_i1039" DrawAspect="Content" ObjectID="_1540026995" r:id="rId37"/>
        </w:object>
      </w:r>
    </w:p>
    <w:p w:rsidR="00313265" w:rsidRDefault="00313265" w:rsidP="00ED5382">
      <w:pPr>
        <w:autoSpaceDE w:val="0"/>
        <w:autoSpaceDN w:val="0"/>
        <w:adjustRightInd w:val="0"/>
        <w:spacing w:line="240" w:lineRule="auto"/>
        <w:ind w:left="420"/>
        <w:textAlignment w:val="center"/>
      </w:pPr>
      <w:r w:rsidRPr="00313265">
        <w:rPr>
          <w:rFonts w:ascii="宋体" w:hAnsi="宋体" w:cs="宋体" w:hint="eastAsia"/>
          <w:color w:val="000000"/>
          <w:kern w:val="0"/>
          <w:szCs w:val="21"/>
        </w:rPr>
        <w:t>零点为：</w:t>
      </w:r>
      <w:r w:rsidRPr="00213A40">
        <w:rPr>
          <w:vertAlign w:val="subscript"/>
        </w:rPr>
        <w:object w:dxaOrig="540" w:dyaOrig="279">
          <v:shape id="_x0000_i1040" type="#_x0000_t75" style="width:27pt;height:14pt" o:ole="">
            <v:imagedata r:id="rId38" o:title=""/>
          </v:shape>
          <o:OLEObject Type="Embed" ProgID="Equation.DSMT4" ShapeID="_x0000_i1040" DrawAspect="Content" ObjectID="_1540026996" r:id="rId39"/>
        </w:object>
      </w:r>
    </w:p>
    <w:p w:rsidR="001B4C5D" w:rsidRPr="001B4C5D" w:rsidRDefault="001B4C5D" w:rsidP="00ED5382">
      <w:pPr>
        <w:autoSpaceDE w:val="0"/>
        <w:autoSpaceDN w:val="0"/>
        <w:adjustRightInd w:val="0"/>
        <w:spacing w:line="240" w:lineRule="auto"/>
        <w:ind w:left="420"/>
        <w:textAlignment w:val="center"/>
        <w:rPr>
          <w:rFonts w:ascii="宋体" w:hAnsi="宋体" w:cs="宋体"/>
          <w:color w:val="000000"/>
          <w:kern w:val="0"/>
          <w:szCs w:val="21"/>
        </w:rPr>
      </w:pPr>
      <w:r w:rsidRPr="001B4C5D">
        <w:rPr>
          <w:rFonts w:ascii="宋体" w:hAnsi="宋体" w:cs="宋体" w:hint="eastAsia"/>
          <w:color w:val="000000"/>
          <w:kern w:val="0"/>
          <w:szCs w:val="21"/>
        </w:rPr>
        <w:t>（3）由z变换的定义可知：</w:t>
      </w:r>
    </w:p>
    <w:p w:rsidR="001B4C5D" w:rsidRDefault="001B4C5D" w:rsidP="00ED5382">
      <w:pPr>
        <w:autoSpaceDE w:val="0"/>
        <w:autoSpaceDN w:val="0"/>
        <w:adjustRightInd w:val="0"/>
        <w:spacing w:line="240" w:lineRule="auto"/>
        <w:ind w:left="420"/>
        <w:jc w:val="center"/>
        <w:textAlignment w:val="center"/>
      </w:pPr>
      <w:r w:rsidRPr="00213A40">
        <w:rPr>
          <w:vertAlign w:val="subscript"/>
        </w:rPr>
        <w:object w:dxaOrig="4520" w:dyaOrig="1400">
          <v:shape id="_x0000_i1041" type="#_x0000_t75" style="width:226pt;height:70pt" o:ole="">
            <v:imagedata r:id="rId40" o:title=""/>
          </v:shape>
          <o:OLEObject Type="Embed" ProgID="Equation.DSMT4" ShapeID="_x0000_i1041" DrawAspect="Content" ObjectID="_1540026997" r:id="rId41"/>
        </w:object>
      </w:r>
    </w:p>
    <w:p w:rsidR="001B4C5D" w:rsidRDefault="001B4C5D" w:rsidP="00ED5382">
      <w:pPr>
        <w:autoSpaceDE w:val="0"/>
        <w:autoSpaceDN w:val="0"/>
        <w:adjustRightInd w:val="0"/>
        <w:spacing w:line="240" w:lineRule="auto"/>
        <w:ind w:left="420"/>
        <w:textAlignment w:val="center"/>
      </w:pPr>
      <w:r w:rsidRPr="001B4C5D">
        <w:rPr>
          <w:rFonts w:ascii="宋体" w:hAnsi="宋体" w:cs="宋体" w:hint="eastAsia"/>
          <w:color w:val="000000"/>
          <w:kern w:val="0"/>
          <w:szCs w:val="21"/>
        </w:rPr>
        <w:t>收敛域为</w:t>
      </w:r>
      <w:r>
        <w:rPr>
          <w:rFonts w:ascii="宋体" w:hAnsi="宋体" w:cs="宋体" w:hint="eastAsia"/>
          <w:color w:val="000000"/>
          <w:kern w:val="0"/>
          <w:szCs w:val="21"/>
        </w:rPr>
        <w:t>:</w:t>
      </w:r>
      <w:r w:rsidRPr="001B4C5D">
        <w:t xml:space="preserve"> </w:t>
      </w:r>
      <w:r w:rsidRPr="00213A40">
        <w:rPr>
          <w:vertAlign w:val="subscript"/>
        </w:rPr>
        <w:object w:dxaOrig="1480" w:dyaOrig="400">
          <v:shape id="_x0000_i1042" type="#_x0000_t75" style="width:74pt;height:20pt" o:ole="">
            <v:imagedata r:id="rId42" o:title=""/>
          </v:shape>
          <o:OLEObject Type="Embed" ProgID="Equation.DSMT4" ShapeID="_x0000_i1042" DrawAspect="Content" ObjectID="_1540026998" r:id="rId43"/>
        </w:object>
      </w:r>
    </w:p>
    <w:p w:rsidR="001B4C5D" w:rsidRDefault="001B4C5D" w:rsidP="00ED5382">
      <w:pPr>
        <w:autoSpaceDE w:val="0"/>
        <w:autoSpaceDN w:val="0"/>
        <w:adjustRightInd w:val="0"/>
        <w:spacing w:line="240" w:lineRule="auto"/>
        <w:ind w:left="420"/>
        <w:textAlignment w:val="center"/>
      </w:pPr>
      <w:r w:rsidRPr="001B4C5D">
        <w:rPr>
          <w:rFonts w:ascii="宋体" w:hAnsi="宋体" w:cs="宋体" w:hint="eastAsia"/>
          <w:color w:val="000000"/>
          <w:kern w:val="0"/>
          <w:szCs w:val="21"/>
        </w:rPr>
        <w:t>极点为</w:t>
      </w:r>
      <w:r>
        <w:rPr>
          <w:rFonts w:ascii="宋体" w:hAnsi="宋体" w:cs="宋体" w:hint="eastAsia"/>
          <w:color w:val="000000"/>
          <w:kern w:val="0"/>
          <w:szCs w:val="21"/>
        </w:rPr>
        <w:t>:</w:t>
      </w:r>
      <w:r w:rsidRPr="001B4C5D">
        <w:t xml:space="preserve"> </w:t>
      </w:r>
      <w:r w:rsidRPr="00213A40">
        <w:rPr>
          <w:vertAlign w:val="subscript"/>
        </w:rPr>
        <w:object w:dxaOrig="540" w:dyaOrig="360">
          <v:shape id="_x0000_i1043" type="#_x0000_t75" style="width:27pt;height:18pt" o:ole="">
            <v:imagedata r:id="rId44" o:title=""/>
          </v:shape>
          <o:OLEObject Type="Embed" ProgID="Equation.DSMT4" ShapeID="_x0000_i1043" DrawAspect="Content" ObjectID="_1540026999" r:id="rId45"/>
        </w:object>
      </w:r>
    </w:p>
    <w:p w:rsidR="001B4C5D" w:rsidRDefault="001B4C5D" w:rsidP="00ED5382">
      <w:pPr>
        <w:autoSpaceDE w:val="0"/>
        <w:autoSpaceDN w:val="0"/>
        <w:adjustRightInd w:val="0"/>
        <w:spacing w:line="240" w:lineRule="auto"/>
        <w:ind w:left="420"/>
        <w:textAlignment w:val="center"/>
      </w:pPr>
      <w:r w:rsidRPr="001B4C5D">
        <w:rPr>
          <w:rFonts w:ascii="宋体" w:hAnsi="宋体" w:cs="宋体" w:hint="eastAsia"/>
          <w:color w:val="000000"/>
          <w:kern w:val="0"/>
          <w:szCs w:val="21"/>
        </w:rPr>
        <w:t>零点为</w:t>
      </w:r>
      <w:r>
        <w:rPr>
          <w:rFonts w:ascii="宋体" w:hAnsi="宋体" w:cs="宋体" w:hint="eastAsia"/>
          <w:color w:val="000000"/>
          <w:kern w:val="0"/>
          <w:szCs w:val="21"/>
        </w:rPr>
        <w:t>:</w:t>
      </w:r>
      <w:r w:rsidRPr="001B4C5D">
        <w:t xml:space="preserve"> </w:t>
      </w:r>
      <w:r w:rsidRPr="00213A40">
        <w:rPr>
          <w:vertAlign w:val="subscript"/>
        </w:rPr>
        <w:object w:dxaOrig="540" w:dyaOrig="279">
          <v:shape id="_x0000_i1044" type="#_x0000_t75" style="width:27pt;height:14pt" o:ole="">
            <v:imagedata r:id="rId46" o:title=""/>
          </v:shape>
          <o:OLEObject Type="Embed" ProgID="Equation.DSMT4" ShapeID="_x0000_i1044" DrawAspect="Content" ObjectID="_1540027000" r:id="rId47"/>
        </w:object>
      </w:r>
    </w:p>
    <w:p w:rsidR="00734A89" w:rsidRPr="00734A89" w:rsidRDefault="00734A89" w:rsidP="00ED5382">
      <w:pPr>
        <w:autoSpaceDE w:val="0"/>
        <w:autoSpaceDN w:val="0"/>
        <w:adjustRightInd w:val="0"/>
        <w:spacing w:line="240" w:lineRule="auto"/>
        <w:ind w:left="420"/>
        <w:textAlignment w:val="center"/>
        <w:rPr>
          <w:rFonts w:ascii="宋体" w:hAnsi="宋体" w:cs="宋体"/>
          <w:color w:val="000000"/>
          <w:kern w:val="0"/>
          <w:szCs w:val="21"/>
        </w:rPr>
      </w:pPr>
      <w:r w:rsidRPr="00734A89">
        <w:rPr>
          <w:rFonts w:ascii="宋体" w:hAnsi="宋体" w:cs="宋体" w:hint="eastAsia"/>
          <w:color w:val="000000"/>
          <w:kern w:val="0"/>
          <w:szCs w:val="21"/>
        </w:rPr>
        <w:t>（4）由z变换的定义可知：</w:t>
      </w:r>
    </w:p>
    <w:p w:rsidR="00734A89" w:rsidRDefault="00734A89" w:rsidP="00ED5382">
      <w:pPr>
        <w:autoSpaceDE w:val="0"/>
        <w:autoSpaceDN w:val="0"/>
        <w:adjustRightInd w:val="0"/>
        <w:spacing w:line="240" w:lineRule="auto"/>
        <w:ind w:left="420"/>
        <w:jc w:val="center"/>
        <w:textAlignment w:val="center"/>
      </w:pPr>
      <w:r w:rsidRPr="00213A40">
        <w:rPr>
          <w:vertAlign w:val="subscript"/>
        </w:rPr>
        <w:object w:dxaOrig="1600" w:dyaOrig="680">
          <v:shape id="_x0000_i1045" type="#_x0000_t75" style="width:80pt;height:34pt" o:ole="">
            <v:imagedata r:id="rId48" o:title=""/>
          </v:shape>
          <o:OLEObject Type="Embed" ProgID="Equation.DSMT4" ShapeID="_x0000_i1045" DrawAspect="Content" ObjectID="_1540027001" r:id="rId49"/>
        </w:object>
      </w:r>
    </w:p>
    <w:p w:rsidR="00734A89" w:rsidRDefault="00734A89" w:rsidP="00ED5382">
      <w:pPr>
        <w:autoSpaceDE w:val="0"/>
        <w:autoSpaceDN w:val="0"/>
        <w:adjustRightInd w:val="0"/>
        <w:spacing w:line="240" w:lineRule="auto"/>
        <w:ind w:left="420"/>
        <w:jc w:val="center"/>
        <w:textAlignment w:val="center"/>
      </w:pPr>
      <w:r w:rsidRPr="00213A40">
        <w:rPr>
          <w:vertAlign w:val="subscript"/>
        </w:rPr>
        <w:object w:dxaOrig="4720" w:dyaOrig="680">
          <v:shape id="_x0000_i1046" type="#_x0000_t75" style="width:236pt;height:34pt" o:ole="">
            <v:imagedata r:id="rId50" o:title=""/>
          </v:shape>
          <o:OLEObject Type="Embed" ProgID="Equation.DSMT4" ShapeID="_x0000_i1046" DrawAspect="Content" ObjectID="_1540027002" r:id="rId51"/>
        </w:object>
      </w:r>
    </w:p>
    <w:p w:rsidR="001B4C5D" w:rsidRPr="001B4C5D" w:rsidRDefault="00734A89" w:rsidP="00ED5382">
      <w:pPr>
        <w:autoSpaceDE w:val="0"/>
        <w:autoSpaceDN w:val="0"/>
        <w:adjustRightInd w:val="0"/>
        <w:spacing w:line="240" w:lineRule="auto"/>
        <w:ind w:left="420"/>
        <w:jc w:val="center"/>
        <w:textAlignment w:val="center"/>
        <w:rPr>
          <w:rFonts w:ascii="宋体" w:hAnsi="宋体" w:cs="宋体"/>
          <w:color w:val="000000"/>
          <w:kern w:val="0"/>
          <w:szCs w:val="21"/>
        </w:rPr>
      </w:pPr>
      <w:r w:rsidRPr="00213A40">
        <w:rPr>
          <w:vertAlign w:val="subscript"/>
        </w:rPr>
        <w:object w:dxaOrig="2940" w:dyaOrig="360">
          <v:shape id="_x0000_i1047" type="#_x0000_t75" style="width:147pt;height:18pt" o:ole="">
            <v:imagedata r:id="rId52" o:title=""/>
          </v:shape>
          <o:OLEObject Type="Embed" ProgID="Equation.DSMT4" ShapeID="_x0000_i1047" DrawAspect="Content" ObjectID="_1540027003" r:id="rId53"/>
        </w:object>
      </w:r>
    </w:p>
    <w:p w:rsidR="00BA5659" w:rsidRPr="00BA5659" w:rsidRDefault="00BA5659" w:rsidP="00ED5382">
      <w:pPr>
        <w:autoSpaceDE w:val="0"/>
        <w:autoSpaceDN w:val="0"/>
        <w:adjustRightInd w:val="0"/>
        <w:spacing w:line="240" w:lineRule="auto"/>
        <w:ind w:left="420"/>
        <w:textAlignment w:val="center"/>
      </w:pPr>
      <w:r w:rsidRPr="00213A40">
        <w:rPr>
          <w:vertAlign w:val="subscript"/>
        </w:rPr>
        <w:object w:dxaOrig="560" w:dyaOrig="320">
          <v:shape id="_x0000_i1048" type="#_x0000_t75" style="width:28pt;height:16pt" o:ole="">
            <v:imagedata r:id="rId54" o:title=""/>
          </v:shape>
          <o:OLEObject Type="Embed" ProgID="Equation.DSMT4" ShapeID="_x0000_i1048" DrawAspect="Content" ObjectID="_1540027004" r:id="rId55"/>
        </w:object>
      </w:r>
      <w:r>
        <w:rPr>
          <w:rFonts w:hint="eastAsia"/>
        </w:rPr>
        <w:t>与</w:t>
      </w:r>
      <w:r w:rsidRPr="00213A40">
        <w:rPr>
          <w:vertAlign w:val="subscript"/>
        </w:rPr>
        <w:object w:dxaOrig="480" w:dyaOrig="420">
          <v:shape id="_x0000_i1049" type="#_x0000_t75" style="width:24pt;height:21pt" o:ole="">
            <v:imagedata r:id="rId56" o:title=""/>
          </v:shape>
          <o:OLEObject Type="Embed" ProgID="Equation.DSMT4" ShapeID="_x0000_i1049" DrawAspect="Content" ObjectID="_1540027005" r:id="rId57"/>
        </w:object>
      </w:r>
      <w:r w:rsidRPr="00BA5659">
        <w:rPr>
          <w:rFonts w:hint="eastAsia"/>
        </w:rPr>
        <w:t>的收敛域相同，所以</w:t>
      </w:r>
      <w:r w:rsidRPr="00213A40">
        <w:rPr>
          <w:vertAlign w:val="subscript"/>
        </w:rPr>
        <w:object w:dxaOrig="560" w:dyaOrig="320">
          <v:shape id="_x0000_i1050" type="#_x0000_t75" style="width:28pt;height:16pt" o:ole="">
            <v:imagedata r:id="rId54" o:title=""/>
          </v:shape>
          <o:OLEObject Type="Embed" ProgID="Equation.DSMT4" ShapeID="_x0000_i1050" DrawAspect="Content" ObjectID="_1540027006" r:id="rId58"/>
        </w:object>
      </w:r>
      <w:r w:rsidRPr="00BA5659">
        <w:rPr>
          <w:rFonts w:hint="eastAsia"/>
        </w:rPr>
        <w:t>的收敛域是</w:t>
      </w:r>
      <w:r w:rsidRPr="00213A40">
        <w:rPr>
          <w:vertAlign w:val="subscript"/>
        </w:rPr>
        <w:object w:dxaOrig="580" w:dyaOrig="400">
          <v:shape id="_x0000_i1051" type="#_x0000_t75" style="width:29pt;height:20pt" o:ole="">
            <v:imagedata r:id="rId59" o:title=""/>
          </v:shape>
          <o:OLEObject Type="Embed" ProgID="Equation.DSMT4" ShapeID="_x0000_i1051" DrawAspect="Content" ObjectID="_1540027007" r:id="rId60"/>
        </w:object>
      </w:r>
    </w:p>
    <w:p w:rsidR="00BA5659" w:rsidRPr="00BA5659" w:rsidRDefault="00BA5659" w:rsidP="00ED5382">
      <w:pPr>
        <w:autoSpaceDE w:val="0"/>
        <w:autoSpaceDN w:val="0"/>
        <w:adjustRightInd w:val="0"/>
        <w:spacing w:line="240" w:lineRule="auto"/>
        <w:ind w:left="420"/>
        <w:textAlignment w:val="center"/>
        <w:rPr>
          <w:rFonts w:ascii="宋体" w:hAnsi="宋体" w:cs="宋体"/>
          <w:color w:val="000000"/>
          <w:kern w:val="0"/>
          <w:szCs w:val="21"/>
        </w:rPr>
      </w:pPr>
      <w:r w:rsidRPr="00BA5659">
        <w:rPr>
          <w:rFonts w:ascii="宋体" w:hAnsi="宋体" w:cs="宋体" w:hint="eastAsia"/>
          <w:color w:val="000000"/>
          <w:kern w:val="0"/>
          <w:szCs w:val="21"/>
        </w:rPr>
        <w:t>极点</w:t>
      </w:r>
      <w:r>
        <w:rPr>
          <w:rFonts w:ascii="宋体" w:hAnsi="宋体" w:cs="宋体" w:hint="eastAsia"/>
          <w:color w:val="000000"/>
          <w:kern w:val="0"/>
          <w:szCs w:val="21"/>
        </w:rPr>
        <w:t>：</w:t>
      </w:r>
      <w:r w:rsidRPr="00213A40">
        <w:rPr>
          <w:vertAlign w:val="subscript"/>
        </w:rPr>
        <w:object w:dxaOrig="1060" w:dyaOrig="320">
          <v:shape id="_x0000_i1052" type="#_x0000_t75" style="width:53pt;height:16pt" o:ole="">
            <v:imagedata r:id="rId61" o:title=""/>
          </v:shape>
          <o:OLEObject Type="Embed" ProgID="Equation.DSMT4" ShapeID="_x0000_i1052" DrawAspect="Content" ObjectID="_1540027008" r:id="rId62"/>
        </w:object>
      </w:r>
    </w:p>
    <w:p w:rsidR="00BA5659" w:rsidRPr="00BA5659" w:rsidRDefault="00BA5659" w:rsidP="00ED5382">
      <w:pPr>
        <w:autoSpaceDE w:val="0"/>
        <w:autoSpaceDN w:val="0"/>
        <w:adjustRightInd w:val="0"/>
        <w:spacing w:line="240" w:lineRule="auto"/>
        <w:ind w:left="420"/>
        <w:textAlignment w:val="center"/>
        <w:rPr>
          <w:rFonts w:ascii="宋体" w:hAnsi="宋体" w:cs="宋体"/>
          <w:color w:val="000000"/>
          <w:kern w:val="0"/>
          <w:szCs w:val="21"/>
        </w:rPr>
      </w:pPr>
      <w:r w:rsidRPr="00BA5659">
        <w:rPr>
          <w:rFonts w:ascii="宋体" w:hAnsi="宋体" w:cs="宋体" w:hint="eastAsia"/>
          <w:color w:val="000000"/>
          <w:kern w:val="0"/>
          <w:szCs w:val="21"/>
        </w:rPr>
        <w:t>零点</w:t>
      </w:r>
      <w:r>
        <w:rPr>
          <w:rFonts w:ascii="宋体" w:hAnsi="宋体" w:cs="宋体" w:hint="eastAsia"/>
          <w:color w:val="000000"/>
          <w:kern w:val="0"/>
          <w:szCs w:val="21"/>
        </w:rPr>
        <w:t>：</w:t>
      </w:r>
      <w:r w:rsidRPr="00213A40">
        <w:rPr>
          <w:vertAlign w:val="subscript"/>
        </w:rPr>
        <w:object w:dxaOrig="600" w:dyaOrig="200">
          <v:shape id="_x0000_i1053" type="#_x0000_t75" style="width:30pt;height:10pt" o:ole="">
            <v:imagedata r:id="rId63" o:title=""/>
          </v:shape>
          <o:OLEObject Type="Embed" ProgID="Equation.DSMT4" ShapeID="_x0000_i1053" DrawAspect="Content" ObjectID="_1540027009" r:id="rId64"/>
        </w:object>
      </w:r>
    </w:p>
    <w:p w:rsidR="005D7667" w:rsidRPr="005D7667" w:rsidRDefault="00AC32D2" w:rsidP="00ED5382">
      <w:pPr>
        <w:autoSpaceDE w:val="0"/>
        <w:autoSpaceDN w:val="0"/>
        <w:adjustRightInd w:val="0"/>
        <w:spacing w:line="240" w:lineRule="auto"/>
        <w:ind w:left="420"/>
        <w:textAlignment w:val="center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2）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="005D7667" w:rsidRPr="005D7667">
        <w:rPr>
          <w:rFonts w:ascii="宋体" w:hAnsi="宋体" w:cs="宋体" w:hint="eastAsia"/>
          <w:color w:val="000000"/>
          <w:kern w:val="0"/>
          <w:szCs w:val="21"/>
        </w:rPr>
        <w:t>假如</w:t>
      </w:r>
      <w:r w:rsidR="005D7667" w:rsidRPr="00213A40">
        <w:rPr>
          <w:vertAlign w:val="subscript"/>
        </w:rPr>
        <w:object w:dxaOrig="540" w:dyaOrig="400">
          <v:shape id="_x0000_i1054" type="#_x0000_t75" style="width:27pt;height:20pt" o:ole="">
            <v:imagedata r:id="rId65" o:title=""/>
          </v:shape>
          <o:OLEObject Type="Embed" ProgID="Equation.DSMT4" ShapeID="_x0000_i1054" DrawAspect="Content" ObjectID="_1540027010" r:id="rId66"/>
        </w:object>
      </w:r>
      <w:r w:rsidR="005D7667" w:rsidRPr="005D7667">
        <w:rPr>
          <w:rFonts w:ascii="宋体" w:hAnsi="宋体" w:cs="宋体" w:hint="eastAsia"/>
          <w:color w:val="000000"/>
          <w:kern w:val="0"/>
          <w:szCs w:val="21"/>
        </w:rPr>
        <w:t>的</w:t>
      </w:r>
      <w:r w:rsidR="005D7667" w:rsidRPr="005D7667">
        <w:rPr>
          <w:rFonts w:ascii="宋体" w:hAnsi="宋体" w:cs="宋体"/>
          <w:i/>
          <w:iCs/>
          <w:color w:val="000000"/>
          <w:kern w:val="0"/>
          <w:szCs w:val="21"/>
        </w:rPr>
        <w:t>z</w:t>
      </w:r>
      <w:r w:rsidR="005D7667" w:rsidRPr="005D7667">
        <w:rPr>
          <w:rFonts w:ascii="宋体" w:hAnsi="宋体" w:cs="宋体" w:hint="eastAsia"/>
          <w:color w:val="000000"/>
          <w:kern w:val="0"/>
          <w:szCs w:val="21"/>
        </w:rPr>
        <w:t>变换代数表示式是下式，问</w:t>
      </w:r>
      <w:r w:rsidR="005D7667" w:rsidRPr="00213A40">
        <w:rPr>
          <w:vertAlign w:val="subscript"/>
        </w:rPr>
        <w:object w:dxaOrig="580" w:dyaOrig="360">
          <v:shape id="_x0000_i1055" type="#_x0000_t75" style="width:29pt;height:18pt" o:ole="">
            <v:imagedata r:id="rId67" o:title=""/>
          </v:shape>
          <o:OLEObject Type="Embed" ProgID="Equation.DSMT4" ShapeID="_x0000_i1055" DrawAspect="Content" ObjectID="_1540027011" r:id="rId68"/>
        </w:object>
      </w:r>
      <w:r w:rsidR="005D7667" w:rsidRPr="005D7667">
        <w:rPr>
          <w:rFonts w:ascii="宋体" w:hAnsi="宋体" w:cs="宋体" w:hint="eastAsia"/>
          <w:color w:val="000000"/>
          <w:kern w:val="0"/>
          <w:szCs w:val="21"/>
        </w:rPr>
        <w:t>可能有多少不同的收敛域，它们分别对应什么序列？</w:t>
      </w:r>
    </w:p>
    <w:p w:rsidR="00313265" w:rsidRDefault="005D7667" w:rsidP="00ED5382">
      <w:pPr>
        <w:autoSpaceDE w:val="0"/>
        <w:autoSpaceDN w:val="0"/>
        <w:adjustRightInd w:val="0"/>
        <w:spacing w:line="240" w:lineRule="auto"/>
        <w:ind w:left="420"/>
        <w:jc w:val="center"/>
        <w:textAlignment w:val="center"/>
      </w:pPr>
      <w:r w:rsidRPr="00213A40">
        <w:rPr>
          <w:vertAlign w:val="subscript"/>
        </w:rPr>
        <w:object w:dxaOrig="3420" w:dyaOrig="1240">
          <v:shape id="_x0000_i1056" type="#_x0000_t75" style="width:171pt;height:62pt" o:ole="">
            <v:imagedata r:id="rId69" o:title=""/>
          </v:shape>
          <o:OLEObject Type="Embed" ProgID="Equation.DSMT4" ShapeID="_x0000_i1056" DrawAspect="Content" ObjectID="_1540027012" r:id="rId70"/>
        </w:object>
      </w:r>
    </w:p>
    <w:p w:rsidR="001C203D" w:rsidRDefault="001C203D" w:rsidP="00ED5382">
      <w:pPr>
        <w:autoSpaceDE w:val="0"/>
        <w:autoSpaceDN w:val="0"/>
        <w:adjustRightInd w:val="0"/>
        <w:spacing w:line="240" w:lineRule="auto"/>
        <w:ind w:left="420"/>
        <w:textAlignment w:val="center"/>
        <w:rPr>
          <w:rFonts w:ascii="宋体" w:hAnsi="宋体" w:cs="宋体"/>
          <w:color w:val="000000"/>
          <w:kern w:val="0"/>
          <w:szCs w:val="21"/>
        </w:rPr>
      </w:pPr>
      <w:r w:rsidRPr="001C203D">
        <w:rPr>
          <w:rFonts w:ascii="宋体" w:hAnsi="宋体" w:cs="宋体" w:hint="eastAsia"/>
          <w:color w:val="000000"/>
          <w:kern w:val="0"/>
          <w:szCs w:val="21"/>
        </w:rPr>
        <w:t>解：对</w:t>
      </w:r>
      <w:r w:rsidRPr="00213A40">
        <w:rPr>
          <w:vertAlign w:val="subscript"/>
        </w:rPr>
        <w:object w:dxaOrig="580" w:dyaOrig="360">
          <v:shape id="_x0000_i1057" type="#_x0000_t75" style="width:29pt;height:18pt" o:ole="">
            <v:imagedata r:id="rId67" o:title=""/>
          </v:shape>
          <o:OLEObject Type="Embed" ProgID="Equation.DSMT4" ShapeID="_x0000_i1057" DrawAspect="Content" ObjectID="_1540027013" r:id="rId71"/>
        </w:object>
      </w:r>
      <w:r w:rsidRPr="001C203D">
        <w:rPr>
          <w:rFonts w:ascii="宋体" w:hAnsi="宋体" w:cs="宋体" w:hint="eastAsia"/>
          <w:color w:val="000000"/>
          <w:kern w:val="0"/>
          <w:szCs w:val="21"/>
        </w:rPr>
        <w:t>的分子和分母进行因式分解，得</w:t>
      </w:r>
    </w:p>
    <w:p w:rsidR="001C203D" w:rsidRDefault="009B2504" w:rsidP="00ED5382">
      <w:pPr>
        <w:autoSpaceDE w:val="0"/>
        <w:autoSpaceDN w:val="0"/>
        <w:adjustRightInd w:val="0"/>
        <w:spacing w:line="240" w:lineRule="auto"/>
        <w:ind w:left="420"/>
        <w:jc w:val="center"/>
        <w:textAlignment w:val="center"/>
      </w:pPr>
      <w:r w:rsidRPr="00213A40">
        <w:rPr>
          <w:vertAlign w:val="subscript"/>
        </w:rPr>
        <w:object w:dxaOrig="3600" w:dyaOrig="5080">
          <v:shape id="_x0000_i1058" type="#_x0000_t75" style="width:180pt;height:254pt" o:ole="">
            <v:imagedata r:id="rId72" o:title=""/>
          </v:shape>
          <o:OLEObject Type="Embed" ProgID="Equation.DSMT4" ShapeID="_x0000_i1058" DrawAspect="Content" ObjectID="_1540027014" r:id="rId73"/>
        </w:object>
      </w:r>
    </w:p>
    <w:p w:rsidR="00693D2A" w:rsidRDefault="00693D2A" w:rsidP="00ED5382">
      <w:pPr>
        <w:autoSpaceDE w:val="0"/>
        <w:autoSpaceDN w:val="0"/>
        <w:adjustRightInd w:val="0"/>
        <w:spacing w:line="240" w:lineRule="auto"/>
        <w:ind w:left="420"/>
        <w:textAlignment w:val="center"/>
      </w:pPr>
      <w:r>
        <w:rPr>
          <w:rFonts w:hint="eastAsia"/>
        </w:rPr>
        <w:t>零点：</w:t>
      </w:r>
      <w:r w:rsidRPr="00213A40">
        <w:rPr>
          <w:vertAlign w:val="subscript"/>
        </w:rPr>
        <w:object w:dxaOrig="900" w:dyaOrig="620">
          <v:shape id="_x0000_i1059" type="#_x0000_t75" style="width:45pt;height:31pt" o:ole="">
            <v:imagedata r:id="rId74" o:title=""/>
          </v:shape>
          <o:OLEObject Type="Embed" ProgID="Equation.DSMT4" ShapeID="_x0000_i1059" DrawAspect="Content" ObjectID="_1540027015" r:id="rId75"/>
        </w:object>
      </w:r>
      <w:r>
        <w:rPr>
          <w:rFonts w:hint="eastAsia"/>
        </w:rPr>
        <w:t xml:space="preserve">    </w:t>
      </w:r>
      <w:r>
        <w:rPr>
          <w:rFonts w:hint="eastAsia"/>
        </w:rPr>
        <w:t>极点：</w:t>
      </w:r>
      <w:r w:rsidRPr="00213A40">
        <w:rPr>
          <w:vertAlign w:val="subscript"/>
        </w:rPr>
        <w:object w:dxaOrig="1600" w:dyaOrig="620">
          <v:shape id="_x0000_i1060" type="#_x0000_t75" style="width:80pt;height:31pt" o:ole="">
            <v:imagedata r:id="rId76" o:title=""/>
          </v:shape>
          <o:OLEObject Type="Embed" ProgID="Equation.DSMT4" ShapeID="_x0000_i1060" DrawAspect="Content" ObjectID="_1540027016" r:id="rId77"/>
        </w:object>
      </w:r>
    </w:p>
    <w:p w:rsidR="00A974F2" w:rsidRDefault="00E41FB9" w:rsidP="00ED5382">
      <w:pPr>
        <w:autoSpaceDE w:val="0"/>
        <w:autoSpaceDN w:val="0"/>
        <w:adjustRightInd w:val="0"/>
        <w:spacing w:line="240" w:lineRule="auto"/>
        <w:ind w:left="420"/>
        <w:textAlignment w:val="center"/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2517140" cy="2080895"/>
                <wp:effectExtent l="19050" t="19050" r="16510" b="14605"/>
                <wp:wrapNone/>
                <wp:docPr id="403" name="画布 3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68" name="Text Box 382" descr="10%"/>
                        <wps:cNvSpPr txBox="1">
                          <a:spLocks noChangeArrowheads="1"/>
                        </wps:cNvSpPr>
                        <wps:spPr bwMode="auto">
                          <a:xfrm>
                            <a:off x="1257475" y="0"/>
                            <a:ext cx="457131" cy="297479"/>
                          </a:xfrm>
                          <a:prstGeom prst="rect">
                            <a:avLst/>
                          </a:prstGeom>
                          <a:noFill/>
                          <a:ln w="25400" cap="sq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pattFill prst="pct10">
                                  <a:fgClr>
                                    <a:srgbClr val="FFFFFF"/>
                                  </a:fgClr>
                                  <a:bgClr>
                                    <a:srgbClr val="000080"/>
                                  </a:bgClr>
                                </a:patt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161F6" w:rsidRDefault="005161F6" w:rsidP="005161F6"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jIm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wgp>
                        <wpg:cNvPr id="369" name="Group 469"/>
                        <wpg:cNvGrpSpPr>
                          <a:grpSpLocks/>
                        </wpg:cNvGrpSpPr>
                        <wpg:grpSpPr bwMode="auto">
                          <a:xfrm>
                            <a:off x="0" y="99160"/>
                            <a:ext cx="2514949" cy="1981735"/>
                            <a:chOff x="5899" y="1208"/>
                            <a:chExt cx="3444" cy="2718"/>
                          </a:xfrm>
                        </wpg:grpSpPr>
                        <wps:wsp>
                          <wps:cNvPr id="370" name="Oval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34" y="2567"/>
                              <a:ext cx="125" cy="125"/>
                            </a:xfrm>
                            <a:prstGeom prst="ellipse">
                              <a:avLst/>
                            </a:prstGeom>
                            <a:noFill/>
                            <a:ln w="12700" cap="sq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3366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371" name="Group 468"/>
                          <wpg:cNvGrpSpPr>
                            <a:grpSpLocks/>
                          </wpg:cNvGrpSpPr>
                          <wpg:grpSpPr bwMode="auto">
                            <a:xfrm>
                              <a:off x="5899" y="1208"/>
                              <a:ext cx="3444" cy="2718"/>
                              <a:chOff x="5899" y="1208"/>
                              <a:chExt cx="3444" cy="2718"/>
                            </a:xfrm>
                          </wpg:grpSpPr>
                          <wpg:grpSp>
                            <wpg:cNvPr id="372" name="Group 4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5899" y="1208"/>
                                <a:ext cx="3444" cy="2718"/>
                                <a:chOff x="5899" y="1208"/>
                                <a:chExt cx="3444" cy="2718"/>
                              </a:xfrm>
                            </wpg:grpSpPr>
                            <wpg:grpSp>
                              <wpg:cNvPr id="373" name="Group 46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899" y="1208"/>
                                  <a:ext cx="3444" cy="2718"/>
                                  <a:chOff x="5899" y="1208"/>
                                  <a:chExt cx="3444" cy="2718"/>
                                </a:xfrm>
                              </wpg:grpSpPr>
                              <wps:wsp>
                                <wps:cNvPr id="374" name="Text Box 38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621" y="2431"/>
                                    <a:ext cx="157" cy="27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 cap="sq" algn="ctr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000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161F6" w:rsidRDefault="005161F6" w:rsidP="005161F6">
                                      <w:r>
                                        <w:rPr>
                                          <w:rFonts w:hint="eastAsia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375" name="Group 46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899" y="1208"/>
                                    <a:ext cx="3444" cy="2718"/>
                                    <a:chOff x="5899" y="1208"/>
                                    <a:chExt cx="3444" cy="2718"/>
                                  </a:xfrm>
                                </wpg:grpSpPr>
                                <wpg:grpSp>
                                  <wpg:cNvPr id="376" name="Group 46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899" y="1208"/>
                                      <a:ext cx="3444" cy="2718"/>
                                      <a:chOff x="5899" y="1208"/>
                                      <a:chExt cx="3444" cy="2718"/>
                                    </a:xfrm>
                                  </wpg:grpSpPr>
                                  <wpg:grpSp>
                                    <wpg:cNvPr id="377" name="Group 46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899" y="1208"/>
                                        <a:ext cx="3444" cy="2718"/>
                                        <a:chOff x="5899" y="1208"/>
                                        <a:chExt cx="3444" cy="2718"/>
                                      </a:xfrm>
                                    </wpg:grpSpPr>
                                    <wps:wsp>
                                      <wps:cNvPr id="378" name="Text Box 3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090" y="2431"/>
                                          <a:ext cx="313" cy="27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25400" cap="sq" algn="ctr">
                                          <a:solidFill>
                                            <a:srgbClr val="FFFF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000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161F6" w:rsidRDefault="005161F6" w:rsidP="005161F6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0.5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ctr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79" name="Group 46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5899" y="1208"/>
                                          <a:ext cx="3444" cy="2718"/>
                                          <a:chOff x="5899" y="1208"/>
                                          <a:chExt cx="3444" cy="2718"/>
                                        </a:xfrm>
                                      </wpg:grpSpPr>
                                      <wps:wsp>
                                        <wps:cNvPr id="380" name="Text Box 3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621" y="3246"/>
                                            <a:ext cx="311" cy="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25400" cap="sq" algn="ctr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000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161F6" w:rsidRDefault="005161F6" w:rsidP="005161F6"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-j/2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ctr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381" name="Group 46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5899" y="1208"/>
                                            <a:ext cx="3444" cy="2718"/>
                                            <a:chOff x="5899" y="1208"/>
                                            <a:chExt cx="3444" cy="2718"/>
                                          </a:xfrm>
                                        </wpg:grpSpPr>
                                        <wps:wsp>
                                          <wps:cNvPr id="382" name="Text Box 386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899" y="2431"/>
                                              <a:ext cx="470" cy="27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25400" cap="sq" algn="ctr">
                                              <a:solidFill>
                                                <a:srgbClr val="FFFFFF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>
                                                    <a:outerShdw dist="35921" dir="2700000" algn="ctr" rotWithShape="0">
                                                      <a:srgbClr val="000080"/>
                                                    </a:outerShdw>
                                                  </a:effectLst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161F6" w:rsidRDefault="005161F6" w:rsidP="005161F6"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-3/4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0" tIns="0" rIns="0" bIns="0" anchor="ctr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383" name="Group 460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899" y="1208"/>
                                              <a:ext cx="3444" cy="2718"/>
                                              <a:chOff x="5899" y="1208"/>
                                              <a:chExt cx="3444" cy="2718"/>
                                            </a:xfrm>
                                          </wpg:grpSpPr>
                                          <wps:wsp>
                                            <wps:cNvPr id="384" name="Text Box 38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621" y="1751"/>
                                                <a:ext cx="313" cy="27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25400" cap="sq" algn="ctr">
                                                <a:solidFill>
                                                  <a:srgbClr val="FFFFFF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000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161F6" w:rsidRDefault="005161F6" w:rsidP="005161F6">
                                                  <w:proofErr w:type="gramStart"/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j/2</w:t>
                                                  </w:r>
                                                  <w:proofErr w:type="gramEnd"/>
                                                </w:p>
                                              </w:txbxContent>
                                            </wps:txbx>
                                            <wps:bodyPr rot="0" vert="horz" wrap="square" lIns="0" tIns="0" rIns="0" bIns="0" anchor="ctr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85" name="Group 45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899" y="1208"/>
                                                <a:ext cx="3444" cy="2718"/>
                                                <a:chOff x="5899" y="1208"/>
                                                <a:chExt cx="3444" cy="2718"/>
                                              </a:xfrm>
                                            </wpg:grpSpPr>
                                            <wps:wsp>
                                              <wps:cNvPr id="386" name="Text Box 385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873" y="2838"/>
                                                  <a:ext cx="312" cy="2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25400" cap="sq" algn="ctr">
                                                  <a:solidFill>
                                                    <a:srgbClr val="FFFFFF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000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5161F6" w:rsidRDefault="005161F6" w:rsidP="005161F6"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Re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0" tIns="0" rIns="0" bIns="0" anchor="ctr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387" name="Group 45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5899" y="1208"/>
                                                  <a:ext cx="3444" cy="2718"/>
                                                  <a:chOff x="5899" y="1208"/>
                                                  <a:chExt cx="3444" cy="2718"/>
                                                </a:xfrm>
                                              </wpg:grpSpPr>
                                              <wps:wsp>
                                                <wps:cNvPr id="388" name="AutoShape 37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6525" y="1616"/>
                                                    <a:ext cx="1974" cy="1975"/>
                                                  </a:xfrm>
                                                  <a:prstGeom prst="flowChartConnector">
                                                    <a:avLst/>
                                                  </a:prstGeom>
                                                  <a:noFill/>
                                                  <a:ln w="25400" cap="sq" algn="ctr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>
                                                          <a:outerShdw dist="35921" dir="2700000" algn="ctr" rotWithShape="0">
                                                            <a:srgbClr val="000080"/>
                                                          </a:outerShdw>
                                                        </a:effectLst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ctr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89" name="AutoShape 380" descr="5%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6995" y="2159"/>
                                                    <a:ext cx="986" cy="988"/>
                                                  </a:xfrm>
                                                  <a:prstGeom prst="flowChartConnector">
                                                    <a:avLst/>
                                                  </a:prstGeom>
                                                  <a:pattFill prst="pct5">
                                                    <a:fgClr>
                                                      <a:srgbClr val="000080"/>
                                                    </a:fgClr>
                                                    <a:bgClr>
                                                      <a:srgbClr val="FFFFFF"/>
                                                    </a:bgClr>
                                                  </a:pattFill>
                                                  <a:ln w="25400" cap="sq" algn="ctr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ffectLst/>
                                                  <a:extLs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>
                                                          <a:outerShdw dist="35921" dir="2700000" algn="ctr" rotWithShape="0">
                                                            <a:srgbClr val="000080"/>
                                                          </a:outerShdw>
                                                        </a:effectLst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ctr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91" name="Line 381"/>
                                                <wps:cNvCnPr/>
                                                <wps:spPr bwMode="auto">
                                                  <a:xfrm flipV="1">
                                                    <a:off x="7465" y="1208"/>
                                                    <a:ext cx="1" cy="2718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15875" cap="sq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 type="triangle" w="med" len="med"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>
                                                          <a:outerShdw dist="35921" dir="2700000" algn="ctr" rotWithShape="0">
                                                            <a:srgbClr val="000080"/>
                                                          </a:outerShdw>
                                                        </a:effectLst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92" name="Line 389"/>
                                                <wps:cNvCnPr/>
                                                <wps:spPr bwMode="auto">
                                                  <a:xfrm>
                                                    <a:off x="5899" y="2702"/>
                                                    <a:ext cx="3444" cy="1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15875" cap="sq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 type="triangle" w="med" len="med"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>
                                                          <a:outerShdw dist="35921" dir="2700000" algn="ctr" rotWithShape="0">
                                                            <a:srgbClr val="000080"/>
                                                          </a:outerShdw>
                                                        </a:effectLst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  <wpg:grpSp>
                                    <wpg:cNvPr id="393" name="Group 2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7464" y="2023"/>
                                        <a:ext cx="86" cy="153"/>
                                        <a:chOff x="4743" y="1344"/>
                                        <a:chExt cx="92" cy="157"/>
                                      </a:xfrm>
                                    </wpg:grpSpPr>
                                    <wps:wsp>
                                      <wps:cNvPr id="394" name="Line 26"/>
                                      <wps:cNvCnPr/>
                                      <wps:spPr bwMode="auto">
                                        <a:xfrm flipH="1">
                                          <a:off x="4743" y="1349"/>
                                          <a:ext cx="90" cy="133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 cap="sq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000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95" name="Line 27"/>
                                      <wps:cNvCnPr/>
                                      <wps:spPr bwMode="auto">
                                        <a:xfrm>
                                          <a:off x="4752" y="1344"/>
                                          <a:ext cx="83" cy="157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 cap="sq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000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396" name="Group 2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525" y="2567"/>
                                      <a:ext cx="80" cy="151"/>
                                      <a:chOff x="4743" y="1344"/>
                                      <a:chExt cx="92" cy="157"/>
                                    </a:xfrm>
                                  </wpg:grpSpPr>
                                  <wps:wsp>
                                    <wps:cNvPr id="397" name="Line 30"/>
                                    <wps:cNvCnPr/>
                                    <wps:spPr bwMode="auto">
                                      <a:xfrm flipH="1">
                                        <a:off x="4743" y="1349"/>
                                        <a:ext cx="90" cy="13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 cap="sq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000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98" name="Line 31"/>
                                    <wps:cNvCnPr/>
                                    <wps:spPr bwMode="auto">
                                      <a:xfrm>
                                        <a:off x="4752" y="1344"/>
                                        <a:ext cx="83" cy="157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 cap="sq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000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g:grpSp>
                              <wpg:cNvPr id="399" name="Group 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464" y="3110"/>
                                  <a:ext cx="84" cy="152"/>
                                  <a:chOff x="4743" y="1344"/>
                                  <a:chExt cx="92" cy="157"/>
                                </a:xfrm>
                              </wpg:grpSpPr>
                              <wps:wsp>
                                <wps:cNvPr id="400" name="Line 34"/>
                                <wps:cNvCnPr/>
                                <wps:spPr bwMode="auto">
                                  <a:xfrm flipH="1">
                                    <a:off x="4743" y="1349"/>
                                    <a:ext cx="90" cy="13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sq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000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1" name="Line 35"/>
                                <wps:cNvCnPr/>
                                <wps:spPr bwMode="auto">
                                  <a:xfrm>
                                    <a:off x="4752" y="1344"/>
                                    <a:ext cx="83" cy="15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sq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000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402" name="Oval 39"/>
                            <wps:cNvSpPr>
                              <a:spLocks noChangeAspect="1" noChangeArrowheads="1"/>
                            </wps:cNvSpPr>
                            <wps:spPr bwMode="auto">
                              <a:xfrm flipH="1" flipV="1">
                                <a:off x="7464" y="2702"/>
                                <a:ext cx="94" cy="82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sq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3366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000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377" o:spid="_x0000_s1026" editas="canvas" style="position:absolute;left:0;text-align:left;margin-left:3in;margin-top:0;width:198.2pt;height:163.85pt;z-index:251656192" coordsize="25171,2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">
                <v:shape id="_x0000_s1027" type="#_x0000_t75" style="position:absolute;width:25171;height:2080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2" o:spid="_x0000_s1028" type="#_x0000_t202" alt="10%" style="position:absolute;left:12574;width:4572;height:2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CskMIA&#10;AADcAAAADwAAAGRycy9kb3ducmV2LnhtbERPTWvCQBC9C/0PyxR6M5sqhjZ1FakU9Kjm0N6G7DQJ&#10;ZmfD7qhpf717KPT4eN/L9eh6daUQO88GnrMcFHHtbceNger0MX0BFQXZYu+ZDPxQhPXqYbLE0vob&#10;H+h6lEalEI4lGmhFhlLrWLfkMGZ+IE7ctw8OJcHQaBvwlsJdr2d5XmiHHaeGFgd6b6k+Hy/OwHZu&#10;Z4uqk6/z/vcQPquFbHbFqzFPj+PmDZTQKP/iP/fOGpgXaW06k46AXt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UKyQwgAAANwAAAAPAAAAAAAAAAAAAAAAAJgCAABkcnMvZG93&#10;bnJldi54bWxQSwUGAAAAAAQABAD1AAAAhwMAAAAA&#10;" filled="f" strokecolor="white" strokeweight="2pt">
                  <v:fill r:id="rId78" o:title="" color2="navy" type="pattern"/>
                  <v:stroke endcap="square"/>
                  <v:shadow color="navy"/>
                  <v:textbox>
                    <w:txbxContent>
                      <w:p w:rsidR="005161F6" w:rsidRDefault="005161F6" w:rsidP="005161F6"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jIm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group id="Group 469" o:spid="_x0000_s1029" style="position:absolute;top:991;width:25149;height:19817" coordorigin="5899,1208" coordsize="3444,2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<v:oval id="Oval 37" o:spid="_x0000_s1030" style="position:absolute;left:7934;top:2567;width:125;height: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x7rMIA&#10;AADcAAAADwAAAGRycy9kb3ducmV2LnhtbERPz2vCMBS+C/4P4Qm7aapjTqpRVBj0MBhzgtdn82yr&#10;zUtJsprtr18OA48f3+/VJppW9OR8Y1nBdJKBIC6tbrhScPx6Gy9A+ICssbVMCn7Iw2Y9HKww1/bO&#10;n9QfQiVSCPscFdQhdLmUvqzJoJ/YjjhxF+sMhgRdJbXDewo3rZxl2VwabDg11NjRvqbydvg2CnZh&#10;W+B59/Jxkva9iHP3e+zjVamnUdwuQQSK4SH+dxdawfNrmp/OpCM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HuswgAAANwAAAAPAAAAAAAAAAAAAAAAAJgCAABkcnMvZG93&#10;bnJldi54bWxQSwUGAAAAAAQABAD1AAAAhwMAAAAA&#10;" filled="f" fillcolor="#36f" strokeweight="1pt">
                    <v:stroke startarrowwidth="narrow" startarrowlength="short" endarrowwidth="narrow" endarrowlength="short" endcap="square"/>
                    <v:shadow color="navy"/>
                  </v:oval>
                  <v:group id="Group 468" o:spid="_x0000_s1031" style="position:absolute;left:5899;top:1208;width:3444;height:2718" coordorigin="5899,1208" coordsize="3444,2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  <v:group id="Group 467" o:spid="_x0000_s1032" style="position:absolute;left:5899;top:1208;width:3444;height:2718" coordorigin="5899,1208" coordsize="3444,2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    <v:group id="Group 466" o:spid="_x0000_s1033" style="position:absolute;left:5899;top:1208;width:3444;height:2718" coordorigin="5899,1208" coordsize="3444,2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      <v:shape id="Text Box 388" o:spid="_x0000_s1034" type="#_x0000_t202" style="position:absolute;left:7621;top:2431;width:157;height: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43DMEA&#10;AADcAAAADwAAAGRycy9kb3ducmV2LnhtbESP3YrCMBCF7wXfIYzgTdHUH3TpGkWUFW+1PsDQzLZh&#10;m0lpoq1vbxYELw9nznfmbHa9rcWDWm8cK5hNUxDEhdOGSwW3/GfyBcIHZI21Y1LwJA+77XCwwUy7&#10;ji/0uIZSRAj7DBVUITSZlL6oyKKfuoY4er+utRiibEupW+wi3NZynqYradFwbKiwoUNFxd/1buMb&#10;hUsSMvrmbFcf6ZTkh97kSo1H/f4bRKA+fI7f6bNWsFgv4X9MJI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eNwzBAAAA3AAAAA8AAAAAAAAAAAAAAAAAmAIAAGRycy9kb3du&#10;cmV2LnhtbFBLBQYAAAAABAAEAPUAAACGAwAAAAA=&#10;" filled="f" strokecolor="white" strokeweight="2pt">
                          <v:stroke endcap="square"/>
                          <v:shadow color="navy"/>
                          <v:textbox inset="0,0,0,0">
                            <w:txbxContent>
                              <w:p w:rsidR="005161F6" w:rsidRDefault="005161F6" w:rsidP="005161F6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group id="Group 465" o:spid="_x0000_s1035" style="position:absolute;left:5899;top:1208;width:3444;height:2718" coordorigin="5899,1208" coordsize="3444,2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        <v:group id="Group 464" o:spid="_x0000_s1036" style="position:absolute;left:5899;top:1208;width:3444;height:2718" coordorigin="5899,1208" coordsize="3444,2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            <v:group id="Group 463" o:spid="_x0000_s1037" style="position:absolute;left:5899;top:1208;width:3444;height:2718" coordorigin="5899,1208" coordsize="3444,2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            <v:shape id="Text Box 387" o:spid="_x0000_s1038" type="#_x0000_t202" style="position:absolute;left:8090;top:2431;width:313;height: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M9CcEA&#10;AADcAAAADwAAAGRycy9kb3ducmV2LnhtbESPwWrCQBCG7wXfYRnBS9BNLVSJriKKpdcaH2DIjsli&#10;djZktya+vXMo9Dj883/zzXY/+lY9qI8usIH3RQ6KuArWcW3gWp7na1AxIVtsA5OBJ0XY7yZvWyxs&#10;GPiHHpdUK4FwLNBAk1JXaB2rhjzGReiIJbuF3mOSsa+17XEQuG/1Ms8/tUfHcqHBjo4NVffLrxeN&#10;KmQZOXsNfmhP9JWVx9GVxsym42EDKtGY/pf/2t/WwMdKbOUZIYDe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TPQnBAAAA3AAAAA8AAAAAAAAAAAAAAAAAmAIAAGRycy9kb3du&#10;cmV2LnhtbFBLBQYAAAAABAAEAPUAAACGAwAAAAA=&#10;" filled="f" strokecolor="white" strokeweight="2pt">
                                <v:stroke endcap="square"/>
                                <v:shadow color="navy"/>
                                <v:textbox inset="0,0,0,0">
                                  <w:txbxContent>
                                    <w:p w:rsidR="005161F6" w:rsidRDefault="005161F6" w:rsidP="005161F6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0.5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462" o:spid="_x0000_s1039" style="position:absolute;left:5899;top:1208;width:3444;height:2718" coordorigin="5899,1208" coordsize="3444,2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              <v:shape id="Text Box 384" o:spid="_x0000_s1040" type="#_x0000_t202" style="position:absolute;left:7621;top:3246;width:311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BBKMAA&#10;AADcAAAADwAAAGRycy9kb3ducmV2LnhtbESPwYrCQAyG7wu+wxDBS9GpLixSHUUUZa9rfYDQie1g&#10;J1M6o+2+/eYg7DH8+b982e5H36oX9dEFNrBc5KCIq2Ad1wZu5Xm+BhUTssU2MBn4pQj73eRji4UN&#10;A//Q65pqJRCOBRpoUuoKrWPVkMe4CB2xZPfQe0wy9rW2PQ4C961e5fmX9uhYLjTY0bGh6nF9etGo&#10;QpaRs7fgh/ZEl6w8jq40ZjYdDxtQicb0v/xuf1sDn2vRl2eEAHr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XBBKMAAAADcAAAADwAAAAAAAAAAAAAAAACYAgAAZHJzL2Rvd25y&#10;ZXYueG1sUEsFBgAAAAAEAAQA9QAAAIUDAAAAAA==&#10;" filled="f" strokecolor="white" strokeweight="2pt">
                                  <v:stroke endcap="square"/>
                                  <v:shadow color="navy"/>
                                  <v:textbox inset="0,0,0,0">
                                    <w:txbxContent>
                                      <w:p w:rsidR="005161F6" w:rsidRDefault="005161F6" w:rsidP="005161F6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-j/2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461" o:spid="_x0000_s1041" style="position:absolute;left:5899;top:1208;width:3444;height:2718" coordorigin="5899,1208" coordsize="3444,2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9Sf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sks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J9SfMQAAADcAAAA&#10;DwAAAAAAAAAAAAAAAACqAgAAZHJzL2Rvd25yZXYueG1sUEsFBgAAAAAEAAQA+gAAAJsDAAAAAA==&#10;">
                                  <v:shape id="Text Box 386" o:spid="_x0000_s1042" type="#_x0000_t202" style="position:absolute;left:5899;top:2431;width:470;height: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56xMAA&#10;AADcAAAADwAAAGRycy9kb3ducmV2LnhtbESPUYvCMBCE3w/8D2EFX4qmenBIbSqiKL6e9QcszdoG&#10;m01poq3/3ggH9zjMzjc7+Xa0rXhS741jBctFCoK4ctpwreBaHudrED4ga2wdk4IXedgWk68cM+0G&#10;/qXnJdQiQthnqKAJocuk9FVDFv3CdcTRu7neYoiyr6XucYhw28pVmv5Ii4ZjQ4Md7Ruq7peHjW9U&#10;LknI6KuzQ3ugU1LuR1MqNZuOuw2IQGP4P/5Ln7WC7/UKPmMiAWT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56xMAAAADcAAAADwAAAAAAAAAAAAAAAACYAgAAZHJzL2Rvd25y&#10;ZXYueG1sUEsFBgAAAAAEAAQA9QAAAIUDAAAAAA==&#10;" filled="f" strokecolor="white" strokeweight="2pt">
                                    <v:stroke endcap="square"/>
                                    <v:shadow color="navy"/>
                                    <v:textbox inset="0,0,0,0">
                                      <w:txbxContent>
                                        <w:p w:rsidR="005161F6" w:rsidRDefault="005161F6" w:rsidP="005161F6">
                                          <w:pPr>
                                            <w:rPr>
                                              <w:rFonts w:hint="eastAsia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-3/4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460" o:spid="_x0000_s1043" style="position:absolute;left:5899;top:1208;width:3444;height:2718" coordorigin="5899,1208" coordsize="3444,2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                    <v:shape id="Text Box 383" o:spid="_x0000_s1044" type="#_x0000_t202" style="position:absolute;left:7621;top:1751;width:31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tHK8EA&#10;AADcAAAADwAAAGRycy9kb3ducmV2LnhtbESPUYvCMBCE3w/8D2EFX4qmeodINS2iKPd61h+wNGsb&#10;bDalibb+e3NwcI/D7HyzsytG24on9d44VrBcpCCIK6cN1wqu5Wm+AeEDssbWMSl4kYcin3zsMNNu&#10;4B96XkItIoR9hgqaELpMSl81ZNEvXEccvZvrLYYo+1rqHocIt61cpelaWjQcGxrs6NBQdb88bHyj&#10;cklCRl+dHdojnZPyMJpSqdl03G9BBBrD//Ff+lsr+Nx8we+YSACZ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LRyvBAAAA3AAAAA8AAAAAAAAAAAAAAAAAmAIAAGRycy9kb3du&#10;cmV2LnhtbFBLBQYAAAAABAAEAPUAAACGAwAAAAA=&#10;" filled="f" strokecolor="white" strokeweight="2pt">
                                      <v:stroke endcap="square"/>
                                      <v:shadow color="navy"/>
                                      <v:textbox inset="0,0,0,0">
                                        <w:txbxContent>
                                          <w:p w:rsidR="005161F6" w:rsidRDefault="005161F6" w:rsidP="005161F6">
                                            <w:pPr>
                                              <w:rPr>
                                                <w:rFonts w:hint="eastAsia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j/2</w:t>
                                            </w:r>
                                            <w:proofErr w:type="gramEnd"/>
                                          </w:p>
                                        </w:txbxContent>
                                      </v:textbox>
                                    </v:shape>
                                    <v:group id="Group 459" o:spid="_x0000_s1045" style="position:absolute;left:5899;top:1208;width:3444;height:2718" coordorigin="5899,1208" coordsize="3444,2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                  <v:shape id="Text Box 385" o:spid="_x0000_s1046" type="#_x0000_t202" style="position:absolute;left:8873;top:2838;width:312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V8x8IA&#10;AADcAAAADwAAAGRycy9kb3ducmV2LnhtbESPwWrDMBBE74X8g9hALyaR20IIjuUQElp6rZ0PWKSN&#10;LWKtjKXY7t9XhUKPw+y82SmPi+vFRGOwnhW8bHMQxNoby62Ca/O+2YMIEdlg75kUfFOAY7V6KrEw&#10;fuYvmurYigThUKCCLsahkDLojhyGrR+Ik3fzo8OY5NhKM+Kc4K6Xr3m+kw4tp4YOBzp3pO/1w6U3&#10;tM8ysubq3dxf6CNrzottlHpeL6cDiEhL/D/+S38aBW/7HfyOSQSQ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1XzHwgAAANwAAAAPAAAAAAAAAAAAAAAAAJgCAABkcnMvZG93&#10;bnJldi54bWxQSwUGAAAAAAQABAD1AAAAhwMAAAAA&#10;" filled="f" strokecolor="white" strokeweight="2pt">
                                        <v:stroke endcap="square"/>
                                        <v:shadow color="navy"/>
                                        <v:textbox inset="0,0,0,0">
                                          <w:txbxContent>
                                            <w:p w:rsidR="005161F6" w:rsidRDefault="005161F6" w:rsidP="005161F6">
                                              <w:pPr>
                                                <w:rPr>
                                                  <w:rFonts w:hint="eastAsi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Re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Group 458" o:spid="_x0000_s1047" style="position:absolute;left:5899;top:1208;width:3444;height:2718" coordorigin="5899,1208" coordsize="3444,2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                      <v:shapetype id="_x0000_t120" coordsize="21600,21600" o:spt="120" path="m10800,qx,10800,10800,21600,21600,10800,10800,xe">
                                          <v:path gradientshapeok="t" o:connecttype="custom" o:connectlocs="10800,0;3163,3163;0,10800;3163,18437;10800,21600;18437,18437;21600,10800;18437,3163" textboxrect="3163,3163,18437,18437"/>
                                        </v:shapetype>
                                        <v:shape id="AutoShape 379" o:spid="_x0000_s1048" type="#_x0000_t120" style="position:absolute;left:6525;top:1616;width:1974;height:1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DvNMYA&#10;AADcAAAADwAAAGRycy9kb3ducmV2LnhtbESPTWvCQBCG7wX/wzJCb3VjxSKpqxShUKFg/UqvQ3aa&#10;RLOzaXaN6b93DgWPwzvvM/PMl72rVUdtqDwbGI8SUMS5txUXBg7796cZqBCRLdaeycAfBVguBg9z&#10;TK2/8pa6XSyUQDikaKCMsUm1DnlJDsPIN8SS/fjWYZSxLbRt8SpwV+vnJHnRDiuWCyU2tCopP+8u&#10;TiiHE53jtMu6z2z9ddr8usv3MTPmcdi/vYKK1Mf78n/7wxqYzORbkRER0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DvNMYAAADcAAAADwAAAAAAAAAAAAAAAACYAgAAZHJz&#10;L2Rvd25yZXYueG1sUEsFBgAAAAAEAAQA9QAAAIsDAAAAAA==&#10;" filled="f" strokeweight="2pt">
                                          <v:stroke endcap="square"/>
                                          <v:shadow color="navy"/>
                                        </v:shape>
                                        <v:shape id="AutoShape 380" o:spid="_x0000_s1049" type="#_x0000_t120" alt="5%" style="position:absolute;left:6995;top:2159;width:986;height: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pgxMYA&#10;AADcAAAADwAAAGRycy9kb3ducmV2LnhtbESPQWvCQBSE7wX/w/IEb3WjttakriKBQqGHooZAb8/s&#10;MwnNvg3ZNUn/fbdQ8DjMzDfMdj+aRvTUudqygsU8AkFcWF1zqSA7vz1uQDiPrLGxTAp+yMF+N3nY&#10;YqLtwEfqT74UAcIuQQWV920ipSsqMujmtiUO3tV2Bn2QXSl1h0OAm0Yuo2gtDdYcFipsKa2o+D7d&#10;jIKDXaeLzz7/0LGPn+X4dPnKsxelZtPx8ArC0+jv4f/2u1aw2sTwdyYcAb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pgxMYAAADcAAAADwAAAAAAAAAAAAAAAACYAgAAZHJz&#10;L2Rvd25yZXYueG1sUEsFBgAAAAAEAAQA9QAAAIsDAAAAAA==&#10;" fillcolor="navy" strokeweight="2pt">
                                          <v:fill r:id="rId79" o:title="" type="pattern"/>
                                          <v:stroke endcap="square"/>
                                          <v:shadow color="navy"/>
                                        </v:shape>
                                        <v:line id="Line 381" o:spid="_x0000_s1050" style="position:absolute;flip:y;visibility:visible;mso-wrap-style:square" from="7465,1208" to="7466,3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wJIsYAAADcAAAADwAAAGRycy9kb3ducmV2LnhtbESPT2vCQBTE74V+h+UVvNWNCmJjNlKK&#10;/w5F0KYHb8/d1yQ0+zZmV02/fbcg9DjMzG+YbNHbRlyp87VjBaNhAoJYO1NzqaD4WD3PQPiAbLBx&#10;TAp+yMMif3zIMDXuxnu6HkIpIoR9igqqENpUSq8rsuiHriWO3pfrLIYou1KaDm8Rbhs5TpKptFhz&#10;XKiwpbeK9PfhYhUwF0XYv5/M5nTe7OTnUvNxrZUaPPWvcxCB+vAfvre3RsHkZQR/Z+IRk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6sCSLGAAAA3AAAAA8AAAAAAAAA&#10;AAAAAAAAoQIAAGRycy9kb3ducmV2LnhtbFBLBQYAAAAABAAEAPkAAACUAwAAAAA=&#10;" strokeweight="1.25pt">
                                          <v:stroke endarrow="block" endcap="square"/>
                                          <v:shadow color="navy"/>
                                        </v:line>
                                        <v:line id="Line 389" o:spid="_x0000_s1051" style="position:absolute;visibility:visible;mso-wrap-style:square" from="5899,2702" to="9343,2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sJZsUAAADcAAAADwAAAGRycy9kb3ducmV2LnhtbESPQWvCQBSE7wX/w/IEL0U3RoiauopY&#10;lYIXTQu9PrLPJJh9m2ZXjf++WxB6HGbmG2ax6kwtbtS6yrKC8SgCQZxbXXGh4OtzN5yBcB5ZY22Z&#10;FDzIwWrZe1lgqu2dT3TLfCEChF2KCkrvm1RKl5dk0I1sQxy8s20N+iDbQuoW7wFuahlHUSINVhwW&#10;SmxoU1J+ya5GweY727+fuEt+rrE5JK/H6XwbHZQa9Lv1GwhPnf8PP9sfWsFkHsPfmXA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sJZsUAAADcAAAADwAAAAAAAAAA&#10;AAAAAAChAgAAZHJzL2Rvd25yZXYueG1sUEsFBgAAAAAEAAQA+QAAAJMDAAAAAA==&#10;" strokeweight="1.25pt">
                                          <v:stroke endarrow="block" endcap="square"/>
                                          <v:shadow color="navy"/>
                                        </v:lin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  <v:group id="Group 25" o:spid="_x0000_s1052" style="position:absolute;left:7464;top:2023;width:86;height:153" coordorigin="4743,1344" coordsize="92,1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            <v:line id="Line 26" o:spid="_x0000_s1053" style="position:absolute;flip:x;visibility:visible;mso-wrap-style:square" from="4743,1349" to="4833,1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YfjMIAAADcAAAADwAAAGRycy9kb3ducmV2LnhtbESPQYvCMBSE7wv+h/AEb2uqLqLVKCos&#10;eNytXrw9m2db27yUJKv135sFweMwM98wy3VnGnEj5yvLCkbDBARxbnXFhYLj4ftzBsIHZI2NZVLw&#10;IA/rVe9jiam2d/6lWxYKESHsU1RQhtCmUvq8JIN+aFvi6F2sMxiidIXUDu8Rbho5TpKpNFhxXCix&#10;pV1JeZ39GQXTeV132U4+JNrk55pptz2Zs1KDfrdZgAjUhXf41d5rBZP5F/yfiUd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pYfjMIAAADcAAAADwAAAAAAAAAAAAAA&#10;AAChAgAAZHJzL2Rvd25yZXYueG1sUEsFBgAAAAAEAAQA+QAAAJADAAAAAA==&#10;" strokeweight="1pt">
                                <v:stroke startarrowwidth="narrow" startarrowlength="short" endarrowwidth="narrow" endarrowlength="short" endcap="square"/>
                                <v:shadow color="navy"/>
                              </v:line>
                              <v:line id="Line 27" o:spid="_x0000_s1054" style="position:absolute;visibility:visible;mso-wrap-style:square" from="4752,1344" to="4835,1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UlScYAAADcAAAADwAAAGRycy9kb3ducmV2LnhtbESPT2vCQBTE74LfYXmCN91oadHoKiJI&#10;Sy9t/UOuj+wzie6+DdlV03z6bqHQ4zAzv2GW69YacafGV44VTMYJCOLc6YoLBcfDbjQD4QOyRuOY&#10;FHyTh/Wq31tiqt2Dv+i+D4WIEPYpKihDqFMpfV6SRT92NXH0zq6xGKJsCqkbfES4NXKaJC/SYsVx&#10;ocSatiXl1/3NKng3u8/j6zbrTpcumOzjwudDlyk1HLSbBYhAbfgP/7XftIKn+TP8nolHQK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1JUnGAAAA3AAAAA8AAAAAAAAA&#10;AAAAAAAAoQIAAGRycy9kb3ducmV2LnhtbFBLBQYAAAAABAAEAPkAAACUAwAAAAA=&#10;" strokeweight="1pt">
                                <v:stroke startarrowwidth="narrow" startarrowlength="short" endarrowwidth="narrow" endarrowlength="short" endcap="square"/>
                                <v:shadow color="navy"/>
                              </v:line>
                            </v:group>
                          </v:group>
                          <v:group id="Group 29" o:spid="_x0000_s1055" style="position:absolute;left:6525;top:2567;width:80;height:151" coordorigin="4743,1344" coordsize="92,1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9c1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3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6vXNXFAAAA3AAA&#10;AA8AAAAAAAAAAAAAAAAAqgIAAGRycy9kb3ducmV2LnhtbFBLBQYAAAAABAAEAPoAAACcAwAAAAA=&#10;">
                            <v:line id="Line 30" o:spid="_x0000_s1056" style="position:absolute;flip:x;visibility:visible;mso-wrap-style:square" from="4743,1349" to="4833,1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SB+8QAAADcAAAADwAAAGRycy9kb3ducmV2LnhtbESPQWvCQBSE74L/YXkFb2bTCrFJXcUK&#10;Qo817aW31+xrkib7Nuyumvz7bkHwOMzMN8xmN5peXMj51rKCxyQFQVxZ3XKt4PPjuHwG4QOyxt4y&#10;KZjIw247n22w0PbKJ7qUoRYRwr5ABU0IQyGlrxoy6BM7EEfvxzqDIUpXS+3wGuGml09pmkmDLceF&#10;Bgc6NFR15dkoyPKuG8uDnCTa9P231O71y3wrtXgY9y8gAo3hHr6137SCVb6G/zPxCM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RIH7xAAAANwAAAAPAAAAAAAAAAAA&#10;AAAAAKECAABkcnMvZG93bnJldi54bWxQSwUGAAAAAAQABAD5AAAAkgMAAAAA&#10;" strokeweight="1pt">
                              <v:stroke startarrowwidth="narrow" startarrowlength="short" endarrowwidth="narrow" endarrowlength="short" endcap="square"/>
                              <v:shadow color="navy"/>
                            </v:line>
                            <v:line id="Line 31" o:spid="_x0000_s1057" style="position:absolute;visibility:visible;mso-wrap-style:square" from="4752,1344" to="4835,1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SK18MAAADcAAAADwAAAGRycy9kb3ducmV2LnhtbERPy2rCQBTdC/2H4Rbc6aQtFE0dpQhi&#10;ceMjlmwvmWsSO3MnZEaN+frOQnB5OO/ZorNGXKn1tWMFb+MEBHHhdM2lgmO2Gk1A+ICs0TgmBXfy&#10;sJi/DGaYanfjPV0PoRQxhH2KCqoQmlRKX1Rk0Y9dQxy5k2sthgjbUuoWbzHcGvmeJJ/SYs2xocKG&#10;lhUVf4eLVbAxq91xvcz733MfTL498ynrc6WGr933F4hAXXiKH+4freBjGtfGM/EI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0itfDAAAA3AAAAA8AAAAAAAAAAAAA&#10;AAAAoQIAAGRycy9kb3ducmV2LnhtbFBLBQYAAAAABAAEAPkAAACRAwAAAAA=&#10;" strokeweight="1pt">
                              <v:stroke startarrowwidth="narrow" startarrowlength="short" endarrowwidth="narrow" endarrowlength="short" endcap="square"/>
                              <v:shadow color="navy"/>
                            </v:line>
                          </v:group>
                        </v:group>
                      </v:group>
                      <v:group id="Group 33" o:spid="_x0000_s1058" style="position:absolute;left:7464;top:3110;width:84;height:152" coordorigin="4743,1344" coordsize="92,1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DIp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q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MMinxgAAANwA&#10;AAAPAAAAAAAAAAAAAAAAAKoCAABkcnMvZG93bnJldi54bWxQSwUGAAAAAAQABAD6AAAAnQMAAAAA&#10;">
                        <v:line id="Line 34" o:spid="_x0000_s1059" style="position:absolute;flip:x;visibility:visible;mso-wrap-style:square" from="4743,1349" to="4833,1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1BbcAAAADcAAAADwAAAGRycy9kb3ducmV2LnhtbERPPWvDMBDdA/0P4grZYqmlhNa1EtpA&#10;oWPiZul2tS62Y+tkJDW2/300BDI+3nexnWwvLuRD61jDU6ZAEFfOtFxrOP58rV5BhIhssHdMGmYK&#10;sN08LArMjRv5QJcy1iKFcMhRQxPjkEsZqoYshswNxIk7OW8xJuhraTyOKdz28lmptbTYcmpocKBd&#10;Q1VX/lsN67eum8qdnCU6tT+Xxn/+2j+tl4/TxzuISFO8i2/ub6PhRaX56Uw6AnJz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NQW3AAAAA3AAAAA8AAAAAAAAAAAAAAAAA&#10;oQIAAGRycy9kb3ducmV2LnhtbFBLBQYAAAAABAAEAPkAAACOAwAAAAA=&#10;" strokeweight="1pt">
                          <v:stroke startarrowwidth="narrow" startarrowlength="short" endarrowwidth="narrow" endarrowlength="short" endcap="square"/>
                          <v:shadow color="navy"/>
                        </v:line>
                        <v:line id="Line 35" o:spid="_x0000_s1060" style="position:absolute;visibility:visible;mso-wrap-style:square" from="4752,1344" to="4835,1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57qMUAAADcAAAADwAAAGRycy9kb3ducmV2LnhtbESPT4vCMBTE7wt+h/CEva2pIrJUo4gg&#10;ipfd9Q+9PppnW01eShO1209vFhY8DjPzG2a2aK0Rd2p85VjBcJCAIM6drrhQcDysPz5B+ICs0Tgm&#10;Bb/kYTHvvc0w1e7BP3Tfh0JECPsUFZQh1KmUPi/Joh+4mjh6Z9dYDFE2hdQNPiLcGjlKkom0WHFc&#10;KLGmVUn5dX+zCnZm/X3crLLudOmCyb4ufD50mVLv/XY5BRGoDa/wf3urFYyTIfydiUdAz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e57qMUAAADcAAAADwAAAAAAAAAA&#10;AAAAAAChAgAAZHJzL2Rvd25yZXYueG1sUEsFBgAAAAAEAAQA+QAAAJMDAAAAAA==&#10;" strokeweight="1pt">
                          <v:stroke startarrowwidth="narrow" startarrowlength="short" endarrowwidth="narrow" endarrowlength="short" endcap="square"/>
                          <v:shadow color="navy"/>
                        </v:line>
                      </v:group>
                    </v:group>
                    <v:oval id="Oval 39" o:spid="_x0000_s1061" style="position:absolute;left:7464;top:2702;width:94;height:82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cyMsUA&#10;AADcAAAADwAAAGRycy9kb3ducmV2LnhtbESPQWvCQBSE70L/w/IKveluU0kluglVKJTeNEXI7ZF9&#10;JqHZt2l21fjvu0Khx2FmvmE2xWR7caHRd441PC8UCOLamY4bDV/l+3wFwgdkg71j0nAjD0X+MNtg&#10;ZtyV93Q5hEZECPsMNbQhDJmUvm7Jol+4gTh6JzdaDFGOjTQjXiPc9jJRKpUWO44LLQ60a6n+Ppyt&#10;Br/7LJcvx6ThdLDb6vZapT+q0vrpcXpbgwg0hf/wX/vDaFiqBO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lzIyxQAAANwAAAAPAAAAAAAAAAAAAAAAAJgCAABkcnMv&#10;ZG93bnJldi54bWxQSwUGAAAAAAQABAD1AAAAigMAAAAA&#10;" filled="f" fillcolor="#36f" strokeweight="1pt">
                      <v:stroke startarrowwidth="narrow" startarrowlength="short" endarrowwidth="narrow" endarrowlength="short" endcap="square"/>
                      <v:shadow color="navy"/>
                      <o:lock v:ext="edit" aspectratio="t"/>
                    </v:oval>
                  </v:group>
                </v:group>
              </v:group>
            </w:pict>
          </mc:Fallback>
        </mc:AlternateContent>
      </w:r>
      <w:r w:rsidR="00A974F2">
        <w:rPr>
          <w:rFonts w:hint="eastAsia"/>
        </w:rPr>
        <w:t>所以</w:t>
      </w:r>
      <w:r w:rsidR="00A974F2" w:rsidRPr="00213A40">
        <w:rPr>
          <w:vertAlign w:val="subscript"/>
        </w:rPr>
        <w:object w:dxaOrig="580" w:dyaOrig="360">
          <v:shape id="_x0000_i1061" type="#_x0000_t75" style="width:29pt;height:18pt" o:ole="">
            <v:imagedata r:id="rId67" o:title=""/>
          </v:shape>
          <o:OLEObject Type="Embed" ProgID="Equation.DSMT4" ShapeID="_x0000_i1061" DrawAspect="Content" ObjectID="_1540027017" r:id="rId80"/>
        </w:object>
      </w:r>
      <w:r w:rsidR="00A974F2">
        <w:rPr>
          <w:rFonts w:hint="eastAsia"/>
        </w:rPr>
        <w:t>的收敛域为：</w:t>
      </w:r>
    </w:p>
    <w:p w:rsidR="00C857FD" w:rsidRDefault="00062B68" w:rsidP="00ED5382">
      <w:pPr>
        <w:autoSpaceDE w:val="0"/>
        <w:autoSpaceDN w:val="0"/>
        <w:adjustRightInd w:val="0"/>
        <w:spacing w:line="240" w:lineRule="auto"/>
        <w:ind w:left="420"/>
        <w:textAlignment w:val="center"/>
      </w:pPr>
      <w:r>
        <w:rPr>
          <w:rFonts w:hint="eastAsia"/>
        </w:rPr>
        <w:t>1)</w:t>
      </w:r>
      <w:r w:rsidR="00C857FD" w:rsidRPr="00213A40">
        <w:rPr>
          <w:vertAlign w:val="subscript"/>
        </w:rPr>
        <w:object w:dxaOrig="660" w:dyaOrig="620">
          <v:shape id="_x0000_i1062" type="#_x0000_t75" style="width:33pt;height:31pt" o:ole="">
            <v:imagedata r:id="rId81" o:title=""/>
          </v:shape>
          <o:OLEObject Type="Embed" ProgID="Equation.DSMT4" ShapeID="_x0000_i1062" DrawAspect="Content" ObjectID="_1540027018" r:id="rId82"/>
        </w:object>
      </w:r>
      <w:r w:rsidR="00C857FD">
        <w:rPr>
          <w:rFonts w:hint="eastAsia"/>
        </w:rPr>
        <w:t>，为左边序列</w:t>
      </w:r>
    </w:p>
    <w:p w:rsidR="00693D2A" w:rsidRDefault="00434243" w:rsidP="00ED5382">
      <w:pPr>
        <w:autoSpaceDE w:val="0"/>
        <w:autoSpaceDN w:val="0"/>
        <w:adjustRightInd w:val="0"/>
        <w:spacing w:line="240" w:lineRule="auto"/>
        <w:ind w:left="420"/>
        <w:jc w:val="center"/>
        <w:textAlignment w:val="center"/>
      </w:pPr>
      <w:r>
        <w:rPr>
          <w:rFonts w:hint="eastAsia"/>
        </w:rPr>
        <w:t xml:space="preserve">                          </w:t>
      </w:r>
    </w:p>
    <w:p w:rsidR="00D43F23" w:rsidRDefault="00E41FB9" w:rsidP="00ED5382">
      <w:pPr>
        <w:autoSpaceDE w:val="0"/>
        <w:autoSpaceDN w:val="0"/>
        <w:adjustRightInd w:val="0"/>
        <w:spacing w:line="240" w:lineRule="auto"/>
        <w:ind w:left="420"/>
        <w:jc w:val="center"/>
        <w:textAlignment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0" t="3810" r="0" b="3810"/>
                <wp:wrapNone/>
                <wp:docPr id="36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 cap="sq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3D09" w:rsidRDefault="00FF3D09" w:rsidP="00D43F2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62" type="#_x0000_t202" style="position:absolute;left:0;text-align:left;margin-left:279pt;margin-top:7.8pt;width:18pt;height:23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" stroked="f" strokeweight="2pt">
                <v:stroke endcap="square"/>
                <v:shadow color="navy"/>
                <v:textbox>
                  <w:txbxContent>
                    <w:p w:rsidR="00FF3D09" w:rsidRDefault="00FF3D09" w:rsidP="00D43F2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43F23" w:rsidRDefault="00D43F23" w:rsidP="00ED5382">
      <w:pPr>
        <w:autoSpaceDE w:val="0"/>
        <w:autoSpaceDN w:val="0"/>
        <w:adjustRightInd w:val="0"/>
        <w:spacing w:line="240" w:lineRule="auto"/>
        <w:ind w:left="420"/>
        <w:jc w:val="center"/>
        <w:textAlignment w:val="center"/>
      </w:pPr>
    </w:p>
    <w:p w:rsidR="00D43F23" w:rsidRDefault="00D43F23" w:rsidP="00ED5382">
      <w:pPr>
        <w:autoSpaceDE w:val="0"/>
        <w:autoSpaceDN w:val="0"/>
        <w:adjustRightInd w:val="0"/>
        <w:spacing w:line="240" w:lineRule="auto"/>
        <w:ind w:left="420"/>
        <w:jc w:val="center"/>
        <w:textAlignment w:val="center"/>
      </w:pPr>
    </w:p>
    <w:p w:rsidR="00D43F23" w:rsidRDefault="00D43F23" w:rsidP="00ED5382">
      <w:pPr>
        <w:autoSpaceDE w:val="0"/>
        <w:autoSpaceDN w:val="0"/>
        <w:adjustRightInd w:val="0"/>
        <w:spacing w:line="240" w:lineRule="auto"/>
        <w:textAlignment w:val="center"/>
      </w:pPr>
    </w:p>
    <w:p w:rsidR="00D43F23" w:rsidRDefault="00E41FB9" w:rsidP="00ED5382">
      <w:pPr>
        <w:autoSpaceDE w:val="0"/>
        <w:autoSpaceDN w:val="0"/>
        <w:adjustRightInd w:val="0"/>
        <w:spacing w:line="240" w:lineRule="auto"/>
        <w:ind w:left="420"/>
        <w:jc w:val="center"/>
        <w:textAlignment w:val="center"/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100965</wp:posOffset>
                </wp:positionV>
                <wp:extent cx="2515235" cy="2080895"/>
                <wp:effectExtent l="19050" t="0" r="18415" b="8890"/>
                <wp:wrapNone/>
                <wp:docPr id="390" name="画布 3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96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1600139" y="891708"/>
                            <a:ext cx="228591" cy="198319"/>
                          </a:xfrm>
                          <a:prstGeom prst="rect">
                            <a:avLst/>
                          </a:prstGeom>
                          <a:noFill/>
                          <a:ln w="25400" cap="sq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5046" w:rsidRDefault="00475046" w:rsidP="00B92363">
                              <w:r>
                                <w:rPr>
                                  <w:rFonts w:hint="eastAsia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97" name="Text Box 401"/>
                        <wps:cNvSpPr txBox="1">
                          <a:spLocks noChangeArrowheads="1"/>
                        </wps:cNvSpPr>
                        <wps:spPr bwMode="auto">
                          <a:xfrm>
                            <a:off x="1200652" y="1040448"/>
                            <a:ext cx="114661" cy="197590"/>
                          </a:xfrm>
                          <a:prstGeom prst="rect">
                            <a:avLst/>
                          </a:prstGeom>
                          <a:noFill/>
                          <a:ln w="25400" cap="sq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5046" w:rsidRDefault="00475046" w:rsidP="00B92363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98" name="Oval 412"/>
                        <wps:cNvSpPr>
                          <a:spLocks noChangeArrowheads="1"/>
                        </wps:cNvSpPr>
                        <wps:spPr bwMode="auto">
                          <a:xfrm>
                            <a:off x="1142957" y="1188458"/>
                            <a:ext cx="46741" cy="47392"/>
                          </a:xfrm>
                          <a:prstGeom prst="ellipse">
                            <a:avLst/>
                          </a:pr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9" name="Oval 415"/>
                        <wps:cNvSpPr>
                          <a:spLocks noChangeArrowheads="1"/>
                        </wps:cNvSpPr>
                        <wps:spPr bwMode="auto">
                          <a:xfrm>
                            <a:off x="1486209" y="1187000"/>
                            <a:ext cx="46741" cy="46663"/>
                          </a:xfrm>
                          <a:prstGeom prst="ellipse">
                            <a:avLst/>
                          </a:pr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wgp>
                        <wpg:cNvPr id="500" name="Group 476"/>
                        <wpg:cNvGrpSpPr>
                          <a:grpSpLocks/>
                        </wpg:cNvGrpSpPr>
                        <wpg:grpSpPr bwMode="auto">
                          <a:xfrm>
                            <a:off x="0" y="99160"/>
                            <a:ext cx="2515235" cy="1981735"/>
                            <a:chOff x="5899" y="1208"/>
                            <a:chExt cx="3444" cy="2718"/>
                          </a:xfrm>
                        </wpg:grpSpPr>
                        <wps:wsp>
                          <wps:cNvPr id="501" name="Text Box 394" descr="10%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1" y="1208"/>
                              <a:ext cx="625" cy="407"/>
                            </a:xfrm>
                            <a:prstGeom prst="rect">
                              <a:avLst/>
                            </a:prstGeom>
                            <a:noFill/>
                            <a:ln w="25400" cap="sq" algn="ctr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pattFill prst="pct10">
                                    <a:fgClr>
                                      <a:srgbClr val="FFFFFF"/>
                                    </a:fgClr>
                                    <a:bgClr>
                                      <a:srgbClr val="000080"/>
                                    </a:bgClr>
                                  </a:patt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5046" w:rsidRDefault="00475046" w:rsidP="00B92363"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jIm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502" name="Group 475"/>
                          <wpg:cNvGrpSpPr>
                            <a:grpSpLocks/>
                          </wpg:cNvGrpSpPr>
                          <wpg:grpSpPr bwMode="auto">
                            <a:xfrm>
                              <a:off x="5899" y="1208"/>
                              <a:ext cx="3444" cy="2718"/>
                              <a:chOff x="5899" y="1208"/>
                              <a:chExt cx="3444" cy="2718"/>
                            </a:xfrm>
                          </wpg:grpSpPr>
                          <wps:wsp>
                            <wps:cNvPr id="503" name="Text Box 3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73" y="2838"/>
                                <a:ext cx="312" cy="272"/>
                              </a:xfrm>
                              <a:prstGeom prst="rect">
                                <a:avLst/>
                              </a:prstGeom>
                              <a:noFill/>
                              <a:ln w="25400" cap="sq" algn="ctr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000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5046" w:rsidRDefault="00475046" w:rsidP="00B92363">
                                  <w:r>
                                    <w:rPr>
                                      <w:rFonts w:hint="eastAsia"/>
                                    </w:rPr>
                                    <w:t>Re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g:grpSp>
                            <wpg:cNvPr id="504" name="Group 4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899" y="1208"/>
                                <a:ext cx="3444" cy="2718"/>
                                <a:chOff x="5899" y="1208"/>
                                <a:chExt cx="3444" cy="2718"/>
                              </a:xfrm>
                            </wpg:grpSpPr>
                            <wps:wsp>
                              <wps:cNvPr id="505" name="Text Box 3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99" y="2431"/>
                                  <a:ext cx="470" cy="2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sq" algn="ctr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000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475046" w:rsidRDefault="00475046" w:rsidP="00B92363">
                                    <w:r>
                                      <w:rPr>
                                        <w:rFonts w:hint="eastAsia"/>
                                      </w:rPr>
                                      <w:t>-3/4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g:grpSp>
                              <wpg:cNvPr id="506" name="Group 4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899" y="1208"/>
                                  <a:ext cx="3444" cy="2718"/>
                                  <a:chOff x="5899" y="1208"/>
                                  <a:chExt cx="3444" cy="2718"/>
                                </a:xfrm>
                              </wpg:grpSpPr>
                              <wpg:grpSp>
                                <wpg:cNvPr id="507" name="Group 47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899" y="1208"/>
                                    <a:ext cx="3444" cy="2718"/>
                                    <a:chOff x="5899" y="1208"/>
                                    <a:chExt cx="3444" cy="2718"/>
                                  </a:xfrm>
                                </wpg:grpSpPr>
                                <wpg:grpSp>
                                  <wpg:cNvPr id="508" name="Group 47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899" y="1208"/>
                                      <a:ext cx="3444" cy="2718"/>
                                      <a:chOff x="5899" y="1208"/>
                                      <a:chExt cx="3444" cy="2718"/>
                                    </a:xfrm>
                                  </wpg:grpSpPr>
                                  <wpg:grpSp>
                                    <wpg:cNvPr id="509" name="Group 47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899" y="1208"/>
                                        <a:ext cx="3444" cy="2718"/>
                                        <a:chOff x="5899" y="1208"/>
                                        <a:chExt cx="3444" cy="2718"/>
                                      </a:xfrm>
                                    </wpg:grpSpPr>
                                    <wps:wsp>
                                      <wps:cNvPr id="510" name="AutoShape 392" descr="5%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525" y="1616"/>
                                          <a:ext cx="1974" cy="1975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pattFill prst="pct5">
                                          <a:fgClr>
                                            <a:srgbClr val="000000"/>
                                          </a:fgClr>
                                          <a:bgClr>
                                            <a:srgbClr val="FFFFFF"/>
                                          </a:bgClr>
                                        </a:pattFill>
                                        <a:ln w="25400" cap="sq" algn="ctr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ffectLst/>
                                        <a:extLs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000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11" name="AutoShape 39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995" y="2159"/>
                                          <a:ext cx="986" cy="988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5400" cap="sq" algn="ctr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ffectLst/>
                                        <a:extLs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000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2" name="Line 400"/>
                                      <wps:cNvCnPr/>
                                      <wps:spPr bwMode="auto">
                                        <a:xfrm flipV="1">
                                          <a:off x="7465" y="1208"/>
                                          <a:ext cx="1" cy="2718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5875" cap="sq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000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53" name="Line 402"/>
                                      <wps:cNvCnPr/>
                                      <wps:spPr bwMode="auto">
                                        <a:xfrm>
                                          <a:off x="5899" y="2703"/>
                                          <a:ext cx="3444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5875" cap="sq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000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g:grpSp>
                                      <wpg:cNvPr id="354" name="Group 40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6525" y="2702"/>
                                          <a:ext cx="81" cy="151"/>
                                          <a:chOff x="4743" y="1344"/>
                                          <a:chExt cx="92" cy="157"/>
                                        </a:xfrm>
                                      </wpg:grpSpPr>
                                      <wps:wsp>
                                        <wps:cNvPr id="355" name="Line 404"/>
                                        <wps:cNvCnPr/>
                                        <wps:spPr bwMode="auto">
                                          <a:xfrm flipH="1">
                                            <a:off x="4743" y="1349"/>
                                            <a:ext cx="90" cy="13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 cap="sq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000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56" name="Line 405"/>
                                        <wps:cNvCnPr/>
                                        <wps:spPr bwMode="auto">
                                          <a:xfrm>
                                            <a:off x="4752" y="1344"/>
                                            <a:ext cx="83" cy="15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 cap="sq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000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g:grpSp>
                                      <wpg:cNvPr id="357" name="Group 40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464" y="2023"/>
                                          <a:ext cx="80" cy="151"/>
                                          <a:chOff x="4743" y="1344"/>
                                          <a:chExt cx="92" cy="157"/>
                                        </a:xfrm>
                                      </wpg:grpSpPr>
                                      <wps:wsp>
                                        <wps:cNvPr id="358" name="Line 407"/>
                                        <wps:cNvCnPr/>
                                        <wps:spPr bwMode="auto">
                                          <a:xfrm flipH="1">
                                            <a:off x="4743" y="1349"/>
                                            <a:ext cx="90" cy="13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 cap="sq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000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59" name="Line 408"/>
                                        <wps:cNvCnPr/>
                                        <wps:spPr bwMode="auto">
                                          <a:xfrm>
                                            <a:off x="4752" y="1344"/>
                                            <a:ext cx="83" cy="15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 cap="sq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000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Pr id="362" name="Group 40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7464" y="3110"/>
                                        <a:ext cx="80" cy="151"/>
                                        <a:chOff x="4743" y="1344"/>
                                        <a:chExt cx="92" cy="157"/>
                                      </a:xfrm>
                                    </wpg:grpSpPr>
                                    <wps:wsp>
                                      <wps:cNvPr id="363" name="Line 410"/>
                                      <wps:cNvCnPr/>
                                      <wps:spPr bwMode="auto">
                                        <a:xfrm flipH="1">
                                          <a:off x="4743" y="1349"/>
                                          <a:ext cx="90" cy="133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 cap="sq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000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64" name="Line 411"/>
                                      <wps:cNvCnPr/>
                                      <wps:spPr bwMode="auto">
                                        <a:xfrm>
                                          <a:off x="4752" y="1344"/>
                                          <a:ext cx="83" cy="157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 cap="sq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000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365" name="Text Box 3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621" y="1887"/>
                                      <a:ext cx="312" cy="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 cap="sq" algn="ctr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000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75046" w:rsidRDefault="00475046" w:rsidP="00B92363">
                                        <w:proofErr w:type="gramStart"/>
                                        <w:r>
                                          <w:rPr>
                                            <w:rFonts w:hint="eastAsia"/>
                                          </w:rPr>
                                          <w:t>j/2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366" name="Text Box 39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995" y="3107"/>
                                    <a:ext cx="311" cy="2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 cap="sq" algn="ctr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000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75046" w:rsidRDefault="00475046" w:rsidP="00B92363">
                                      <w:r>
                                        <w:rPr>
                                          <w:rFonts w:hint="eastAsia"/>
                                        </w:rPr>
                                        <w:t>-j/2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390" o:spid="_x0000_s1063" editas="canvas" style="position:absolute;left:0;text-align:left;margin-left:3in;margin-top:7.95pt;width:198.05pt;height:163.85pt;z-index:251657216" coordsize="25152,2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">
                <v:shape id="_x0000_s1064" type="#_x0000_t75" style="position:absolute;width:25152;height:20808;visibility:visible;mso-wrap-style:square">
                  <v:fill o:detectmouseclick="t"/>
                  <v:path o:connecttype="none"/>
                </v:shape>
                <v:shape id="Text Box 399" o:spid="_x0000_s1065" type="#_x0000_t202" style="position:absolute;left:16001;top:8917;width:2286;height:1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Ynf8EA&#10;AADcAAAADwAAAGRycy9kb3ducmV2LnhtbESPUYvCMBCE3w/8D2GFeymaKodobSqiePh61h+wNGsb&#10;bDalibb++8uBcI/D7Hyzk+9G24on9d44VrCYpyCIK6cN1wqu5Wm2BuEDssbWMSl4kYddMfnIMdNu&#10;4B96XkItIoR9hgqaELpMSl81ZNHPXUccvZvrLYYo+1rqHocIt61cpulKWjQcGxrs6NBQdb88bHyj&#10;cklCRl+dHdojfSflYTSlUp/Tcb8FEWgM/8fv9Fkr+Nqs4G9MJIAs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mJ3/BAAAA3AAAAA8AAAAAAAAAAAAAAAAAmAIAAGRycy9kb3du&#10;cmV2LnhtbFBLBQYAAAAABAAEAPUAAACGAwAAAAA=&#10;" filled="f" strokecolor="white" strokeweight="2pt">
                  <v:stroke endcap="square"/>
                  <v:shadow color="navy"/>
                  <v:textbox inset="0,0,0,0">
                    <w:txbxContent>
                      <w:p w:rsidR="00475046" w:rsidRDefault="00475046" w:rsidP="00B923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0.5</w:t>
                        </w:r>
                      </w:p>
                    </w:txbxContent>
                  </v:textbox>
                </v:shape>
                <v:shape id="Text Box 401" o:spid="_x0000_s1066" type="#_x0000_t202" style="position:absolute;left:12006;top:10404;width:1147;height:1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qC5MAA&#10;AADcAAAADwAAAGRycy9kb3ducmV2LnhtbESPUYvCMBCE3wX/Q1jBl6KpIur1jCLKia9af8DS7LXh&#10;mk1poq3/3hwIPg6z883OZtfbWjyo9caxgtk0BUFcOG24VHDLfyZrED4ga6wdk4Inedhth4MNZtp1&#10;fKHHNZQiQthnqKAKocmk9EVFFv3UNcTR+3WtxRBlW0rdYhfhtpbzNF1Ki4ZjQ4UNHSoq/q53G98o&#10;XJKQ0Tdnu/pIpyQ/9CZXajzq998gAvXhc/xOn7WCxdcK/sdEAsjt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+qC5MAAAADcAAAADwAAAAAAAAAAAAAAAACYAgAAZHJzL2Rvd25y&#10;ZXYueG1sUEsFBgAAAAAEAAQA9QAAAIUDAAAAAA==&#10;" filled="f" strokecolor="white" strokeweight="2pt">
                  <v:stroke endcap="square"/>
                  <v:shadow color="navy"/>
                  <v:textbox inset="0,0,0,0">
                    <w:txbxContent>
                      <w:p w:rsidR="00475046" w:rsidRDefault="00475046" w:rsidP="00B923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oval id="Oval 412" o:spid="_x0000_s1067" style="position:absolute;left:11429;top:11884;width:467;height: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xcNcIA&#10;AADcAAAADwAAAGRycy9kb3ducmV2LnhtbERPz2vCMBS+C/4P4Qm7aapsMqtRVBj0MBhzgtdn82yr&#10;zUtJsprtr18OA48f3+/VJppW9OR8Y1nBdJKBIC6tbrhScPx6G7+C8AFZY2uZFPyQh816OFhhru2d&#10;P6k/hEqkEPY5KqhD6HIpfVmTQT+xHXHiLtYZDAm6SmqH9xRuWjnLsrk02HBqqLGjfU3l7fBtFOzC&#10;tsDz7uXjJO17Eefu99jHq1JPo7hdgggUw0P87y60gudFWpvOpCM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/Fw1wgAAANwAAAAPAAAAAAAAAAAAAAAAAJgCAABkcnMvZG93&#10;bnJldi54bWxQSwUGAAAAAAQABAD1AAAAhwMAAAAA&#10;" filled="f" fillcolor="#36f" strokeweight="1pt">
                  <v:stroke startarrowwidth="narrow" startarrowlength="short" endarrowwidth="narrow" endarrowlength="short" endcap="square"/>
                  <v:shadow color="navy"/>
                </v:oval>
                <v:oval id="Oval 415" o:spid="_x0000_s1068" style="position:absolute;left:14862;top:11870;width:467;height:4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D5rsUA&#10;AADcAAAADwAAAGRycy9kb3ducmV2LnhtbESPQWsCMRSE74L/IbxCb5qtVNGtUbRQ2IMgVaHX183r&#10;7rablyVJ19Rfb4SCx2FmvmGW62ha0ZPzjWUFT+MMBHFpdcOVgtPxbTQH4QOyxtYyKfgjD+vVcLDE&#10;XNszv1N/CJVIEPY5KqhD6HIpfVmTQT+2HXHyvqwzGJJ0ldQOzwluWjnJspk02HBaqLGj15rKn8Ov&#10;UbANmwI/t9P9h7S7Is7c5dTHb6UeH+LmBUSgGO7h/3ahFTwvFnA7k46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sPmuxQAAANwAAAAPAAAAAAAAAAAAAAAAAJgCAABkcnMv&#10;ZG93bnJldi54bWxQSwUGAAAAAAQABAD1AAAAigMAAAAA&#10;" filled="f" fillcolor="#36f" strokeweight="1pt">
                  <v:stroke startarrowwidth="narrow" startarrowlength="short" endarrowwidth="narrow" endarrowlength="short" endcap="square"/>
                  <v:shadow color="navy"/>
                </v:oval>
                <v:group id="Group 476" o:spid="_x0000_s1069" style="position:absolute;top:991;width:25152;height:19817" coordorigin="5899,1208" coordsize="3444,2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s2Rc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SzZFwwAAANwAAAAP&#10;AAAAAAAAAAAAAAAAAKoCAABkcnMvZG93bnJldi54bWxQSwUGAAAAAAQABAD6AAAAmgMAAAAA&#10;">
                  <v:shape id="Text Box 394" o:spid="_x0000_s1070" type="#_x0000_t202" alt="10%" style="position:absolute;left:7621;top:1208;width:625;height: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4iVcUA&#10;AADcAAAADwAAAGRycy9kb3ducmV2LnhtbESPQWvCQBSE74X+h+UVvNWNlkibuoq0FPSozaG9PbKv&#10;STD7Nuy+avTXu4LgcZiZb5j5cnCdOlCIrWcDk3EGirjytuXaQPn99fwKKgqyxc4zGThRhOXi8WGO&#10;hfVH3tJhJ7VKEI4FGmhE+kLrWDXkMI59T5y8Px8cSpKh1jbgMcFdp6dZNtMOW04LDfb00VC13/07&#10;A58vdpqXrfzuN+dt+ClzWa1nb8aMnobVOyihQe7hW3ttDeTZBK5n0hHQi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/iJVxQAAANwAAAAPAAAAAAAAAAAAAAAAAJgCAABkcnMv&#10;ZG93bnJldi54bWxQSwUGAAAAAAQABAD1AAAAigMAAAAA&#10;" filled="f" strokecolor="white" strokeweight="2pt">
                    <v:fill r:id="rId78" o:title="" color2="navy" type="pattern"/>
                    <v:stroke endcap="square"/>
                    <v:shadow color="navy"/>
                    <v:textbox>
                      <w:txbxContent>
                        <w:p w:rsidR="00475046" w:rsidRDefault="00475046" w:rsidP="00B92363"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jIm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group id="Group 475" o:spid="_x0000_s1071" style="position:absolute;left:5899;top:1208;width:3444;height:2718" coordorigin="5899,1208" coordsize="3444,2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    <v:shape id="Text Box 397" o:spid="_x0000_s1072" type="#_x0000_t202" style="position:absolute;left:8873;top:2838;width:312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oe/cIA&#10;AADcAAAADwAAAGRycy9kb3ducmV2LnhtbESPUWvCQBCE34X+h2MLfQn10oqlRE8Ri8VXE3/AcrdN&#10;DnN7IXcm8d/3BMHHYXa+2VlvJ9eKgfpgPSv4mOcgiLU3lmsF5+rw/g0iRGSDrWdScKMA283LbI2F&#10;8SOfaChjLRKEQ4EKmhi7QsqgG3IY5r4jTt6f7x3GJPtamh7HBHet/MzzL+nQcmposKN9Q/pSXl16&#10;Q/ssI2vO3o3tD/1m1X6ylVJvr9NuBSLSFJ/Hj/TRKFjmC7iPSQS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Oh79wgAAANwAAAAPAAAAAAAAAAAAAAAAAJgCAABkcnMvZG93&#10;bnJldi54bWxQSwUGAAAAAAQABAD1AAAAhwMAAAAA&#10;" filled="f" strokecolor="white" strokeweight="2pt">
                      <v:stroke endcap="square"/>
                      <v:shadow color="navy"/>
                      <v:textbox inset="0,0,0,0">
                        <w:txbxContent>
                          <w:p w:rsidR="00475046" w:rsidRDefault="00475046" w:rsidP="00B9236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</w:t>
                            </w:r>
                          </w:p>
                        </w:txbxContent>
                      </v:textbox>
                    </v:shape>
                    <v:group id="Group 474" o:spid="_x0000_s1073" style="position:absolute;left:5899;top:1208;width:3444;height:2718" coordorigin="5899,1208" coordsize="3444,2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    <v:shape id="Text Box 398" o:spid="_x0000_s1074" type="#_x0000_t202" style="position:absolute;left:5899;top:2431;width:470;height: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8jEsEA&#10;AADcAAAADwAAAGRycy9kb3ducmV2LnhtbESPwWrDMBBE74H8g9hALyaWU0gIrpUQXFJ6TewPWKyt&#10;LWKtjKXa7t9XhUKOw+y82SnOi+3FRKM3jhXs0gwEceO04VZBXV23RxA+IGvsHZOCH/JwPq1XBeba&#10;zXyj6R5aESHsc1TQhTDkUvqmI4s+dQNx9L7caDFEObZSjzhHuO3la5YdpEXDsaHDgcqOmsf928Y3&#10;GpckZHTt7Ny/00dSlYuplHrZLJc3EIGW8Dz+T39qBftsD39jIgHk6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fIxLBAAAA3AAAAA8AAAAAAAAAAAAAAAAAmAIAAGRycy9kb3du&#10;cmV2LnhtbFBLBQYAAAAABAAEAPUAAACGAwAAAAA=&#10;" filled="f" strokecolor="white" strokeweight="2pt">
                        <v:stroke endcap="square"/>
                        <v:shadow color="navy"/>
                        <v:textbox inset="0,0,0,0">
                          <w:txbxContent>
                            <w:p w:rsidR="00475046" w:rsidRDefault="00475046" w:rsidP="00B9236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-3/4</w:t>
                              </w:r>
                            </w:p>
                          </w:txbxContent>
                        </v:textbox>
                      </v:shape>
                      <v:group id="Group 473" o:spid="_x0000_s1075" style="position:absolute;left:5899;top:1208;width:3444;height:2718" coordorigin="5899,1208" coordsize="3444,2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4Lqs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lk0h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O4LqsQAAADcAAAA&#10;DwAAAAAAAAAAAAAAAACqAgAAZHJzL2Rvd25yZXYueG1sUEsFBgAAAAAEAAQA+gAAAJsDAAAAAA==&#10;">
                        <v:group id="Group 472" o:spid="_x0000_s1076" style="position:absolute;left:5899;top:1208;width:3444;height:2718" coordorigin="5899,1208" coordsize="3444,2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6KuMcUAAADc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yjO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+irjHFAAAA3AAA&#10;AA8AAAAAAAAAAAAAAAAAqgIAAGRycy9kb3ducmV2LnhtbFBLBQYAAAAABAAEAPoAAACcAwAAAAA=&#10;">
                          <v:group id="Group 471" o:spid="_x0000_s1077" style="position:absolute;left:5899;top:1208;width:3444;height:2718" coordorigin="5899,1208" coordsize="3444,2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06Q8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NaG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PTpDwwAAANwAAAAP&#10;AAAAAAAAAAAAAAAAAKoCAABkcnMvZG93bnJldi54bWxQSwUGAAAAAAQABAD6AAAAmgMAAAAA&#10;">
                            <v:group id="Group 470" o:spid="_x0000_s1078" style="position:absolute;left:5899;top:1208;width:3444;height:2718" coordorigin="5899,1208" coordsize="3444,2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Gf2M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bRJ/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xn9jFAAAA3AAA&#10;AA8AAAAAAAAAAAAAAAAAqgIAAGRycy9kb3ducmV2LnhtbFBLBQYAAAAABAAEAPoAAACcAwAAAAA=&#10;">
                              <v:shape id="AutoShape 392" o:spid="_x0000_s1079" type="#_x0000_t120" alt="5%" style="position:absolute;left:6525;top:1616;width:1974;height:1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IjsQA&#10;AADcAAAADwAAAGRycy9kb3ducmV2LnhtbESPwUoDMRCG70LfIUzBm81WUHTbtEipoBelWw8ex810&#10;dzGZLEnajW/vHASPwz//N/Ott8U7daGYhsAGlosKFHEb7MCdgY/j880DqJSRLbrAZOCHEmw3s6s1&#10;1jZMfKBLkzslEE41GuhzHmutU9uTx7QII7FkpxA9Zhljp23ESeDe6duqutceB5YLPY6066n9bs5e&#10;KKXT8fPg7N69fvHj+a1MzXsx5npenlagMpX8v/zXfrEG7pbyvsiICO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gSI7EAAAA3AAAAA8AAAAAAAAAAAAAAAAAmAIAAGRycy9k&#10;b3ducmV2LnhtbFBLBQYAAAAABAAEAPUAAACJAwAAAAA=&#10;" fillcolor="black" strokeweight="2pt">
                                <v:fill r:id="rId79" o:title="" type="pattern"/>
                                <v:stroke endcap="square"/>
                                <v:shadow color="navy"/>
                              </v:shape>
                              <v:shape id="AutoShape 393" o:spid="_x0000_s1080" type="#_x0000_t120" style="position:absolute;left:6995;top:2159;width:986;height: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PAMMUA&#10;AADcAAAADwAAAGRycy9kb3ducmV2LnhtbESPX0vDQBDE3wW/w7GFvkh7SUUpsdfiH5RaX7TtB1hy&#10;a5Ka2w25tU2/vScIPg4z8xtmsRpCa47Ux0bYQT7NwBCX4huuHOx3z5M5mKjIHlthcnCmCKvl5cUC&#10;Cy8n/qDjViuTIBwLdFCrdoW1sawpYJxKR5y8T+kDapJ9ZX2PpwQPrZ1l2a0N2HBaqLGjx5rKr+13&#10;cDB/l/P+QJv109uL6MPVtWT6Ks6NR8P9HRilQf/Df+21d3CT5/B7Jh0Bu/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Y8AwxQAAANwAAAAPAAAAAAAAAAAAAAAAAJgCAABkcnMv&#10;ZG93bnJldi54bWxQSwUGAAAAAAQABAD1AAAAigMAAAAA&#10;" strokeweight="2pt">
                                <v:stroke endcap="square"/>
                                <v:shadow color="navy"/>
                              </v:shape>
                              <v:line id="Line 400" o:spid="_x0000_s1081" style="position:absolute;flip:y;visibility:visible;mso-wrap-style:square" from="7465,1208" to="7466,3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ctz8UAAADcAAAADwAAAGRycy9kb3ducmV2LnhtbESPQWvCQBSE70L/w/IK3nRTi1JiNlJK&#10;rR5E0KYHb8/d1yQ0+zZmV43/vlsQehxm5hsmW/S2ERfqfO1YwdM4AUGsnam5VFB8LkcvIHxANtg4&#10;JgU38rDIHwYZpsZdeUeXfShFhLBPUUEVQptK6XVFFv3YtcTR+3adxRBlV0rT4TXCbSMnSTKTFmuO&#10;CxW29FaR/tmfrQLmogi7zdGsjqfVVn69az58aKWGj/3rHESgPvyH7+21UfA8ncDfmXgEZP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cctz8UAAADcAAAADwAAAAAAAAAA&#10;AAAAAAChAgAAZHJzL2Rvd25yZXYueG1sUEsFBgAAAAAEAAQA+QAAAJMDAAAAAA==&#10;" strokeweight="1.25pt">
                                <v:stroke endarrow="block" endcap="square"/>
                                <v:shadow color="navy"/>
                              </v:line>
                              <v:line id="Line 402" o:spid="_x0000_s1082" style="position:absolute;visibility:visible;mso-wrap-style:square" from="5899,2703" to="9343,2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4WZ8YAAADcAAAADwAAAGRycy9kb3ducmV2LnhtbESPQWvCQBSE7wX/w/KEXkrdaDC1qauI&#10;Wil4qbHQ6yP7TILZt2l2jem/d4VCj8PMfMPMl72pRUetqywrGI8iEMS51RUXCr6O788zEM4ja6wt&#10;k4JfcrBcDB7mmGp75QN1mS9EgLBLUUHpfZNK6fKSDLqRbYiDd7KtQR9kW0jd4jXATS0nUZRIgxWH&#10;hRIbWpeUn7OLUbD+znabA/fJz2Vi9snT58vrNtor9TjsV28gPPX+P/zX/tAK4mkM9zPhCMjF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uFmfGAAAA3AAAAA8AAAAAAAAA&#10;AAAAAAAAoQIAAGRycy9kb3ducmV2LnhtbFBLBQYAAAAABAAEAPkAAACUAwAAAAA=&#10;" strokeweight="1.25pt">
                                <v:stroke endarrow="block" endcap="square"/>
                                <v:shadow color="navy"/>
                              </v:line>
                              <v:group id="Group 403" o:spid="_x0000_s1083" style="position:absolute;left:6525;top:2702;width:81;height:151" coordorigin="4743,1344" coordsize="92,1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              <v:line id="Line 404" o:spid="_x0000_s1084" style="position:absolute;flip:x;visibility:visible;mso-wrap-style:square" from="4743,1349" to="4833,1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MAjcQAAADcAAAADwAAAGRycy9kb3ducmV2LnhtbESPQWvCQBSE7wX/w/IEb82mFqXGrKJC&#10;wWOb9tLbM/tM0mTfht3VJP++Wyj0OMzMN0y+H00n7uR8Y1nBU5KCIC6tbrhS8Pnx+vgCwgdkjZ1l&#10;UjCRh/1u9pBjpu3A73QvQiUihH2GCuoQ+kxKX9Zk0Ce2J47e1TqDIUpXSe1wiHDTyWWarqXBhuNC&#10;jT2dairb4mYUrDdtOxYnOUm06dt3od3xy1yUWszHwxZEoDH8h//aZ63gebWC3zPxCM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YwCNxAAAANwAAAAPAAAAAAAAAAAA&#10;AAAAAKECAABkcnMvZG93bnJldi54bWxQSwUGAAAAAAQABAD5AAAAkgMAAAAA&#10;" strokeweight="1pt">
                                  <v:stroke startarrowwidth="narrow" startarrowlength="short" endarrowwidth="narrow" endarrowlength="short" endcap="square"/>
                                  <v:shadow color="navy"/>
                                </v:line>
                                <v:line id="Line 405" o:spid="_x0000_s1085" style="position:absolute;visibility:visible;mso-wrap-style:square" from="4752,1344" to="4835,1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4BpMUAAADcAAAADwAAAGRycy9kb3ducmV2LnhtbESPT2vCQBTE7wW/w/IEb3WjopToKiJI&#10;xUtb/5DrI/tMortvQ3araT69Wyj0OMzMb5jFqrVG3KnxlWMFo2ECgjh3uuJCwem4fX0D4QOyRuOY&#10;FPyQh9Wy97LAVLsHf9H9EAoRIexTVFCGUKdS+rwki37oauLoXVxjMUTZFFI3+Ihwa+Q4SWbSYsVx&#10;ocSaNiXlt8O3VbA328/T+ybrztcumOzjypdjlyk16LfrOYhAbfgP/7V3WsFkOoPfM/EIyOU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R4BpMUAAADcAAAADwAAAAAAAAAA&#10;AAAAAAChAgAAZHJzL2Rvd25yZXYueG1sUEsFBgAAAAAEAAQA+QAAAJMDAAAAAA==&#10;" strokeweight="1pt">
                                  <v:stroke startarrowwidth="narrow" startarrowlength="short" endarrowwidth="narrow" endarrowlength="short" endcap="square"/>
                                  <v:shadow color="navy"/>
                                </v:line>
                              </v:group>
                              <v:group id="Group 406" o:spid="_x0000_s1086" style="position:absolute;left:7464;top:2023;width:80;height:151" coordorigin="4743,1344" coordsize="92,1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              <v:line id="Line 407" o:spid="_x0000_s1087" style="position:absolute;flip:x;visibility:visible;mso-wrap-style:square" from="4743,1349" to="4833,1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KvE8EAAADcAAAADwAAAGRycy9kb3ducmV2LnhtbERPu07DMBTdK/EP1kViaxxAjSCtW7WV&#10;kBhL2oXtEt8mIfF1ZJs8/r4eKjEenfdmN5lODOR8Y1nBc5KCIC6tbrhScDl/LN9A+ICssbNMCmby&#10;sNs+LDaYazvyFw1FqEQMYZ+jgjqEPpfSlzUZ9IntiSN3tc5giNBVUjscY7jp5EuaZtJgw7Ghxp6O&#10;NZVt8WcUZO9tOxVHOUu06em30O7wbX6Uenqc9msQgabwL767P7WC11VcG8/EIyC3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Yq8TwQAAANwAAAAPAAAAAAAAAAAAAAAA&#10;AKECAABkcnMvZG93bnJldi54bWxQSwUGAAAAAAQABAD5AAAAjwMAAAAA&#10;" strokeweight="1pt">
                                  <v:stroke startarrowwidth="narrow" startarrowlength="short" endarrowwidth="narrow" endarrowlength="short" endcap="square"/>
                                  <v:shadow color="navy"/>
                                </v:line>
                                <v:line id="Line 408" o:spid="_x0000_s1088" style="position:absolute;visibility:visible;mso-wrap-style:square" from="4752,1344" to="4835,1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GV1sYAAADcAAAADwAAAGRycy9kb3ducmV2LnhtbESPT2vCQBTE74LfYXmCN91oadHoKiJI&#10;Sy9t/UOuj+wzie6+DdlV03z6bqHQ4zAzv2GW69YacafGV44VTMYJCOLc6YoLBcfDbjQD4QOyRuOY&#10;FHyTh/Wq31tiqt2Dv+i+D4WIEPYpKihDqFMpfV6SRT92NXH0zq6xGKJsCqkbfES4NXKaJC/SYsVx&#10;ocSatiXl1/3NKng3u8/j6zbrTpcumOzjwudDlyk1HLSbBYhAbfgP/7XftIKn5zn8nolHQK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BldbGAAAA3AAAAA8AAAAAAAAA&#10;AAAAAAAAoQIAAGRycy9kb3ducmV2LnhtbFBLBQYAAAAABAAEAPkAAACUAwAAAAA=&#10;" strokeweight="1pt">
                                  <v:stroke startarrowwidth="narrow" startarrowlength="short" endarrowwidth="narrow" endarrowlength="short" endcap="square"/>
                                  <v:shadow color="navy"/>
                                </v:line>
                              </v:group>
                            </v:group>
                            <v:group id="Group 409" o:spid="_x0000_s1089" style="position:absolute;left:7464;top:3110;width:80;height:151" coordorigin="4743,1344" coordsize="92,1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            <v:line id="Line 410" o:spid="_x0000_s1090" style="position:absolute;flip:x;visibility:visible;mso-wrap-style:square" from="4743,1349" to="4833,1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r338IAAADcAAAADwAAAGRycy9kb3ducmV2LnhtbESPQYvCMBSE7wv+h/AEb2uqQlmrUVQQ&#10;PLpdL96ezbOtbV5KErX+e7OwsMdhZr5hluvetOJBzteWFUzGCQjiwuqaSwWnn/3nFwgfkDW2lknB&#10;izysV4OPJWbaPvmbHnkoRYSwz1BBFUKXSemLigz6se2Io3e1zmCI0pVSO3xGuGnlNElSabDmuFBh&#10;R7uKiia/GwXpvGn6fCdfEm1yvOXabc/motRo2G8WIAL14T/81z5oBbN0Br9n4hGQq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r338IAAADcAAAADwAAAAAAAAAAAAAA&#10;AAChAgAAZHJzL2Rvd25yZXYueG1sUEsFBgAAAAAEAAQA+QAAAJADAAAAAA==&#10;" strokeweight="1pt">
                                <v:stroke startarrowwidth="narrow" startarrowlength="short" endarrowwidth="narrow" endarrowlength="short" endcap="square"/>
                                <v:shadow color="navy"/>
                              </v:line>
                              <v:line id="Line 411" o:spid="_x0000_s1091" style="position:absolute;visibility:visible;mso-wrap-style:square" from="4752,1344" to="4835,1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zw9cYAAADcAAAADwAAAGRycy9kb3ducmV2LnhtbESPW2vCQBSE3wv+h+UIvtWNF6REVxFB&#10;Kr609UJeD9ljEt09G7JbTfPr3UKhj8PMfMMsVq014k6NrxwrGA0TEMS50xUXCk7H7esbCB+QNRrH&#10;pOCHPKyWvZcFpto9+Ivuh1CICGGfooIyhDqV0uclWfRDVxNH7+IaiyHKppC6wUeEWyPHSTKTFiuO&#10;CyXWtCkpvx2+rYK92X6e3jdZd752wWQfV74cu0ypQb9dz0EEasN/+K+90womsyn8nolHQC6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8PXGAAAA3AAAAA8AAAAAAAAA&#10;AAAAAAAAoQIAAGRycy9kb3ducmV2LnhtbFBLBQYAAAAABAAEAPkAAACUAwAAAAA=&#10;" strokeweight="1pt">
                                <v:stroke startarrowwidth="narrow" startarrowlength="short" endarrowwidth="narrow" endarrowlength="short" endcap="square"/>
                                <v:shadow color="navy"/>
                              </v:line>
                            </v:group>
                          </v:group>
                          <v:shape id="Text Box 395" o:spid="_x0000_s1092" type="#_x0000_t202" style="position:absolute;left:7621;top:1887;width:312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sESsEA&#10;AADcAAAADwAAAGRycy9kb3ducmV2LnhtbESPUYvCMBCE3w/8D2EFX4qmepxINS2iKPd61h+wNGsb&#10;bDalibb+e3NwcI/D7HyzsytG24on9d44VrBcpCCIK6cN1wqu5Wm+AeEDssbWMSl4kYcin3zsMNNu&#10;4B96XkItIoR9hgqaELpMSl81ZNEvXEccvZvrLYYo+1rqHocIt61cpelaWjQcGxrs6NBQdb88bHyj&#10;cklCRl+dHdojnZPyMJpSqdl03G9BBBrD//Ff+lsr+Fx/we+YSACZ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LBErBAAAA3AAAAA8AAAAAAAAAAAAAAAAAmAIAAGRycy9kb3du&#10;cmV2LnhtbFBLBQYAAAAABAAEAPUAAACGAwAAAAA=&#10;" filled="f" strokecolor="white" strokeweight="2pt">
                            <v:stroke endcap="square"/>
                            <v:shadow color="navy"/>
                            <v:textbox inset="0,0,0,0">
                              <w:txbxContent>
                                <w:p w:rsidR="00475046" w:rsidRDefault="00475046" w:rsidP="00B9236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j/2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  <v:shape id="Text Box 396" o:spid="_x0000_s1093" type="#_x0000_t202" style="position:absolute;left:6995;top:3107;width:311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maPcEA&#10;AADcAAAADwAAAGRycy9kb3ducmV2LnhtbESPUYvCMBCE3w/8D2EFX8qZ6kE5alMRRbnXs/6ApVnb&#10;YLMpTbT13xvh4B6H2flmp9hOthMPGrxxrGC1TEEQ104bbhRcquPnNwgfkDV2jknBkzxsy9lHgbl2&#10;I//S4xwaESHsc1TQhtDnUvq6JYt+6Xri6F3dYDFEOTRSDzhGuO3kOk0zadFwbGixp31L9e18t/GN&#10;2iUJGX1xduwOdEqq/WQqpRbzabcBEWgK/8d/6R+t4CvL4D0mEkCW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Zmj3BAAAA3AAAAA8AAAAAAAAAAAAAAAAAmAIAAGRycy9kb3du&#10;cmV2LnhtbFBLBQYAAAAABAAEAPUAAACGAwAAAAA=&#10;" filled="f" strokecolor="white" strokeweight="2pt">
                          <v:stroke endcap="square"/>
                          <v:shadow color="navy"/>
                          <v:textbox inset="0,0,0,0">
                            <w:txbxContent>
                              <w:p w:rsidR="00475046" w:rsidRDefault="00475046" w:rsidP="00B92363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-j/2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 w:rsidR="00D43F23" w:rsidRDefault="00D43F23" w:rsidP="00ED5382">
      <w:pPr>
        <w:autoSpaceDE w:val="0"/>
        <w:autoSpaceDN w:val="0"/>
        <w:adjustRightInd w:val="0"/>
        <w:spacing w:line="240" w:lineRule="auto"/>
        <w:ind w:left="420"/>
        <w:jc w:val="center"/>
        <w:textAlignment w:val="center"/>
      </w:pPr>
    </w:p>
    <w:p w:rsidR="00D43F23" w:rsidRDefault="00D43F23" w:rsidP="00ED5382">
      <w:pPr>
        <w:autoSpaceDE w:val="0"/>
        <w:autoSpaceDN w:val="0"/>
        <w:adjustRightInd w:val="0"/>
        <w:spacing w:line="240" w:lineRule="auto"/>
        <w:ind w:left="420"/>
        <w:jc w:val="center"/>
        <w:textAlignment w:val="center"/>
      </w:pPr>
    </w:p>
    <w:p w:rsidR="00CE133B" w:rsidRDefault="00202F4B" w:rsidP="00ED5382">
      <w:pPr>
        <w:pStyle w:val="20"/>
        <w:textAlignment w:val="center"/>
      </w:pPr>
      <w:r>
        <w:rPr>
          <w:rFonts w:hint="eastAsia"/>
        </w:rPr>
        <w:t>2)</w:t>
      </w:r>
      <w:r w:rsidRPr="00213A40">
        <w:rPr>
          <w:vertAlign w:val="subscript"/>
        </w:rPr>
        <w:object w:dxaOrig="1060" w:dyaOrig="620">
          <v:shape id="_x0000_i1063" type="#_x0000_t75" style="width:53pt;height:31pt" o:ole="">
            <v:imagedata r:id="rId83" o:title=""/>
          </v:shape>
          <o:OLEObject Type="Embed" ProgID="Equation.DSMT4" ShapeID="_x0000_i1063" DrawAspect="Content" ObjectID="_1540027019" r:id="rId84"/>
        </w:object>
      </w:r>
      <w:r>
        <w:rPr>
          <w:rFonts w:hint="eastAsia"/>
        </w:rPr>
        <w:t>,</w:t>
      </w:r>
      <w:r>
        <w:rPr>
          <w:rFonts w:hint="eastAsia"/>
        </w:rPr>
        <w:t>为</w:t>
      </w:r>
      <w:r w:rsidR="00B520F4">
        <w:rPr>
          <w:rFonts w:hint="eastAsia"/>
        </w:rPr>
        <w:t>双</w:t>
      </w:r>
      <w:r>
        <w:rPr>
          <w:rFonts w:hint="eastAsia"/>
        </w:rPr>
        <w:t>边序列</w:t>
      </w:r>
    </w:p>
    <w:p w:rsidR="00B520F4" w:rsidRDefault="00B520F4" w:rsidP="00ED5382">
      <w:pPr>
        <w:pStyle w:val="20"/>
        <w:textAlignment w:val="center"/>
      </w:pPr>
    </w:p>
    <w:p w:rsidR="00B520F4" w:rsidRDefault="00B520F4" w:rsidP="00ED5382">
      <w:pPr>
        <w:pStyle w:val="20"/>
        <w:textAlignment w:val="center"/>
      </w:pPr>
    </w:p>
    <w:p w:rsidR="00B520F4" w:rsidRDefault="00B520F4" w:rsidP="00ED5382">
      <w:pPr>
        <w:pStyle w:val="20"/>
        <w:ind w:firstLineChars="0" w:firstLine="0"/>
        <w:textAlignment w:val="center"/>
      </w:pPr>
    </w:p>
    <w:p w:rsidR="00B520F4" w:rsidRDefault="00E41FB9" w:rsidP="00ED5382">
      <w:pPr>
        <w:pStyle w:val="20"/>
        <w:textAlignment w:val="center"/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2515235" cy="2278380"/>
                <wp:effectExtent l="9525" t="19050" r="18415" b="0"/>
                <wp:wrapNone/>
                <wp:docPr id="416" name="画布 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" name="Text Box 423"/>
                        <wps:cNvSpPr txBox="1">
                          <a:spLocks noChangeArrowheads="1"/>
                        </wps:cNvSpPr>
                        <wps:spPr bwMode="auto">
                          <a:xfrm>
                            <a:off x="1257618" y="1585023"/>
                            <a:ext cx="227131" cy="198310"/>
                          </a:xfrm>
                          <a:prstGeom prst="rect">
                            <a:avLst/>
                          </a:prstGeom>
                          <a:noFill/>
                          <a:ln w="25400" cap="sq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0C20" w:rsidRDefault="001B0C20" w:rsidP="001B0C20">
                              <w:r>
                                <w:rPr>
                                  <w:rFonts w:hint="eastAsia"/>
                                </w:rPr>
                                <w:t>-j/2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wgp>
                        <wpg:cNvPr id="18" name="Group 485"/>
                        <wpg:cNvGrpSpPr>
                          <a:grpSpLocks/>
                        </wpg:cNvGrpSpPr>
                        <wpg:grpSpPr bwMode="auto">
                          <a:xfrm>
                            <a:off x="228591" y="0"/>
                            <a:ext cx="2171253" cy="2080070"/>
                            <a:chOff x="6212" y="1072"/>
                            <a:chExt cx="2973" cy="2853"/>
                          </a:xfrm>
                        </wpg:grpSpPr>
                        <wps:wsp>
                          <wps:cNvPr id="19" name="Text Box 421" descr="10%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1" y="1072"/>
                              <a:ext cx="624" cy="407"/>
                            </a:xfrm>
                            <a:prstGeom prst="rect">
                              <a:avLst/>
                            </a:prstGeom>
                            <a:noFill/>
                            <a:ln w="25400" cap="sq" algn="ctr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pattFill prst="pct10">
                                    <a:fgClr>
                                      <a:srgbClr val="FFFFFF"/>
                                    </a:fgClr>
                                    <a:bgClr>
                                      <a:srgbClr val="000080"/>
                                    </a:bgClr>
                                  </a:patt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0C20" w:rsidRDefault="001B0C20" w:rsidP="001B0C20"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jIm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0" name="Group 484"/>
                          <wpg:cNvGrpSpPr>
                            <a:grpSpLocks/>
                          </wpg:cNvGrpSpPr>
                          <wpg:grpSpPr bwMode="auto">
                            <a:xfrm>
                              <a:off x="6212" y="1344"/>
                              <a:ext cx="2973" cy="2581"/>
                              <a:chOff x="6212" y="1344"/>
                              <a:chExt cx="2973" cy="2581"/>
                            </a:xfrm>
                          </wpg:grpSpPr>
                          <wpg:grpSp>
                            <wpg:cNvPr id="21" name="Group 483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12" y="1344"/>
                                <a:ext cx="2661" cy="2581"/>
                                <a:chOff x="6212" y="1344"/>
                                <a:chExt cx="2661" cy="2581"/>
                              </a:xfrm>
                            </wpg:grpSpPr>
                            <wps:wsp>
                              <wps:cNvPr id="22" name="AutoShape 418" descr="10%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12" y="1344"/>
                                  <a:ext cx="2661" cy="2581"/>
                                </a:xfrm>
                                <a:prstGeom prst="flowChartConnector">
                                  <a:avLst/>
                                </a:prstGeom>
                                <a:pattFill prst="pct10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25400" cap="sq" algn="ctr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000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3" name="AutoShape 4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25" y="1616"/>
                                  <a:ext cx="1974" cy="197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 cap="sq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000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24" name="Text Box 4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73" y="2838"/>
                                <a:ext cx="312" cy="272"/>
                              </a:xfrm>
                              <a:prstGeom prst="rect">
                                <a:avLst/>
                              </a:prstGeom>
                              <a:noFill/>
                              <a:ln w="25400" cap="sq" algn="ctr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000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B0C20" w:rsidRDefault="001B0C20" w:rsidP="001B0C20">
                                  <w:r>
                                    <w:rPr>
                                      <w:rFonts w:hint="eastAsia"/>
                                    </w:rPr>
                                    <w:t>Re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25" name="AutoShape 426"/>
                        <wps:cNvSpPr>
                          <a:spLocks noChangeArrowheads="1"/>
                        </wps:cNvSpPr>
                        <wps:spPr bwMode="auto">
                          <a:xfrm>
                            <a:off x="800435" y="792512"/>
                            <a:ext cx="720099" cy="720333"/>
                          </a:xfrm>
                          <a:prstGeom prst="flowChartConnector">
                            <a:avLst/>
                          </a:prstGeom>
                          <a:noFill/>
                          <a:ln w="25400" cap="sq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Text Box 42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026" y="990822"/>
                            <a:ext cx="113931" cy="197581"/>
                          </a:xfrm>
                          <a:prstGeom prst="rect">
                            <a:avLst/>
                          </a:prstGeom>
                          <a:noFill/>
                          <a:ln w="25400" cap="sq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0C20" w:rsidRDefault="001B0C20" w:rsidP="001B0C20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wgp>
                        <wpg:cNvPr id="27" name="Group 482"/>
                        <wpg:cNvGrpSpPr>
                          <a:grpSpLocks/>
                        </wpg:cNvGrpSpPr>
                        <wpg:grpSpPr bwMode="auto">
                          <a:xfrm>
                            <a:off x="0" y="99155"/>
                            <a:ext cx="2515235" cy="1981644"/>
                            <a:chOff x="5899" y="1208"/>
                            <a:chExt cx="3444" cy="2718"/>
                          </a:xfrm>
                        </wpg:grpSpPr>
                        <wps:wsp>
                          <wps:cNvPr id="28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82" y="2431"/>
                              <a:ext cx="470" cy="271"/>
                            </a:xfrm>
                            <a:prstGeom prst="rect">
                              <a:avLst/>
                            </a:prstGeom>
                            <a:noFill/>
                            <a:ln w="25400" cap="sq" algn="ctr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0C20" w:rsidRDefault="001B0C20" w:rsidP="001B0C20">
                                <w:r>
                                  <w:rPr>
                                    <w:rFonts w:hint="eastAsia"/>
                                  </w:rPr>
                                  <w:t>-3/4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29" name="Group 481"/>
                          <wpg:cNvGrpSpPr>
                            <a:grpSpLocks/>
                          </wpg:cNvGrpSpPr>
                          <wpg:grpSpPr bwMode="auto">
                            <a:xfrm>
                              <a:off x="5899" y="1208"/>
                              <a:ext cx="3444" cy="2718"/>
                              <a:chOff x="5899" y="1208"/>
                              <a:chExt cx="3444" cy="2718"/>
                            </a:xfrm>
                          </wpg:grpSpPr>
                          <wps:wsp>
                            <wps:cNvPr id="30" name="Text Box 4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90" y="2295"/>
                                <a:ext cx="313" cy="272"/>
                              </a:xfrm>
                              <a:prstGeom prst="rect">
                                <a:avLst/>
                              </a:prstGeom>
                              <a:noFill/>
                              <a:ln w="25400" cap="sq" algn="ctr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000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B0C20" w:rsidRDefault="001B0C20" w:rsidP="001B0C20">
                                  <w:r>
                                    <w:rPr>
                                      <w:rFonts w:hint="eastAsia"/>
                                    </w:rPr>
                                    <w:t>0.5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g:grpSp>
                            <wpg:cNvPr id="31" name="Group 480"/>
                            <wpg:cNvGrpSpPr>
                              <a:grpSpLocks/>
                            </wpg:cNvGrpSpPr>
                            <wpg:grpSpPr bwMode="auto">
                              <a:xfrm>
                                <a:off x="5899" y="1208"/>
                                <a:ext cx="3444" cy="2718"/>
                                <a:chOff x="5899" y="1208"/>
                                <a:chExt cx="3444" cy="2718"/>
                              </a:xfrm>
                            </wpg:grpSpPr>
                            <wps:wsp>
                              <wps:cNvPr id="480" name="Text Box 4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21" y="1887"/>
                                  <a:ext cx="312" cy="2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sq" algn="ctr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000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B0C20" w:rsidRDefault="001B0C20" w:rsidP="001B0C20"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j/2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g:grpSp>
                              <wpg:cNvPr id="481" name="Group 4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899" y="1208"/>
                                  <a:ext cx="3444" cy="2718"/>
                                  <a:chOff x="5899" y="1208"/>
                                  <a:chExt cx="3444" cy="2718"/>
                                </a:xfrm>
                              </wpg:grpSpPr>
                              <wps:wsp>
                                <wps:cNvPr id="482" name="Line 429"/>
                                <wps:cNvCnPr/>
                                <wps:spPr bwMode="auto">
                                  <a:xfrm>
                                    <a:off x="5899" y="2703"/>
                                    <a:ext cx="3444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875" cap="sq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000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483" name="Group 4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464" y="3110"/>
                                    <a:ext cx="81" cy="151"/>
                                    <a:chOff x="4743" y="1344"/>
                                    <a:chExt cx="92" cy="157"/>
                                  </a:xfrm>
                                </wpg:grpSpPr>
                                <wps:wsp>
                                  <wps:cNvPr id="484" name="Line 445"/>
                                  <wps:cNvCnPr/>
                                  <wps:spPr bwMode="auto">
                                    <a:xfrm flipH="1">
                                      <a:off x="4743" y="1349"/>
                                      <a:ext cx="90" cy="13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 cap="sq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000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85" name="Line 446"/>
                                  <wps:cNvCnPr/>
                                  <wps:spPr bwMode="auto">
                                    <a:xfrm>
                                      <a:off x="4752" y="1344"/>
                                      <a:ext cx="83" cy="15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 cap="sq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000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486" name="Group 44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464" y="2023"/>
                                    <a:ext cx="81" cy="151"/>
                                    <a:chOff x="4743" y="1344"/>
                                    <a:chExt cx="92" cy="157"/>
                                  </a:xfrm>
                                </wpg:grpSpPr>
                                <wps:wsp>
                                  <wps:cNvPr id="488" name="Line 448"/>
                                  <wps:cNvCnPr/>
                                  <wps:spPr bwMode="auto">
                                    <a:xfrm flipH="1">
                                      <a:off x="4743" y="1349"/>
                                      <a:ext cx="90" cy="13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 cap="sq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000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89" name="Line 449"/>
                                  <wps:cNvCnPr/>
                                  <wps:spPr bwMode="auto">
                                    <a:xfrm>
                                      <a:off x="4752" y="1344"/>
                                      <a:ext cx="83" cy="15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 cap="sq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000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490" name="Group 4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525" y="2567"/>
                                    <a:ext cx="81" cy="149"/>
                                    <a:chOff x="4743" y="1344"/>
                                    <a:chExt cx="92" cy="157"/>
                                  </a:xfrm>
                                </wpg:grpSpPr>
                                <wps:wsp>
                                  <wps:cNvPr id="491" name="Line 451"/>
                                  <wps:cNvCnPr/>
                                  <wps:spPr bwMode="auto">
                                    <a:xfrm flipH="1">
                                      <a:off x="4743" y="1349"/>
                                      <a:ext cx="90" cy="13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 cap="sq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000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2" name="Line 452"/>
                                  <wps:cNvCnPr/>
                                  <wps:spPr bwMode="auto">
                                    <a:xfrm>
                                      <a:off x="4752" y="1344"/>
                                      <a:ext cx="83" cy="15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 cap="sq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000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493" name="Line 420"/>
                                <wps:cNvCnPr/>
                                <wps:spPr bwMode="auto">
                                  <a:xfrm flipV="1">
                                    <a:off x="7465" y="1208"/>
                                    <a:ext cx="1" cy="271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875" cap="sq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000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4" name="Oval 4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464" y="2702"/>
                                    <a:ext cx="64" cy="6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 cap="sq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3366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000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95" name="Oval 4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934" y="2702"/>
                                    <a:ext cx="64" cy="6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 cap="sq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3366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000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416" o:spid="_x0000_s1094" editas="canvas" style="position:absolute;left:0;text-align:left;margin-left:3in;margin-top:0;width:198.05pt;height:179.4pt;z-index:251658240" coordsize="25152,22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">
                <v:shape id="_x0000_s1095" type="#_x0000_t75" style="position:absolute;width:25152;height:22783;visibility:visible;mso-wrap-style:square">
                  <v:fill o:detectmouseclick="t"/>
                  <v:path o:connecttype="none"/>
                </v:shape>
                <v:shape id="Text Box 423" o:spid="_x0000_s1096" type="#_x0000_t202" style="position:absolute;left:12576;top:15850;width:2271;height:1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tsYsEA&#10;AADbAAAADwAAAGRycy9kb3ducmV2LnhtbESPQWvCQBCF70L/wzKFXoLZtAeVmFVKSsWrxh8wZMdk&#10;MTsbstsk/feuIHib4b3vzZtiP9tOjDR441jBZ5qBIK6dNtwouFS/yw0IH5A1do5JwT952O/eFgXm&#10;2k18ovEcGhFD2OeooA2hz6X0dUsWfep64qhd3WAxxHVopB5wiuG2k19ZtpIWDccLLfZUtlTfzn82&#10;1qhdkpDRF2en7ocOSVXOplLq433+3oIINIeX+UkfdeTW8PglDi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rbGLBAAAA2wAAAA8AAAAAAAAAAAAAAAAAmAIAAGRycy9kb3du&#10;cmV2LnhtbFBLBQYAAAAABAAEAPUAAACGAwAAAAA=&#10;" filled="f" strokecolor="white" strokeweight="2pt">
                  <v:stroke endcap="square"/>
                  <v:shadow color="navy"/>
                  <v:textbox inset="0,0,0,0">
                    <w:txbxContent>
                      <w:p w:rsidR="001B0C20" w:rsidRDefault="001B0C20" w:rsidP="001B0C2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-j/2</w:t>
                        </w:r>
                      </w:p>
                    </w:txbxContent>
                  </v:textbox>
                </v:shape>
                <v:group id="Group 485" o:spid="_x0000_s1097" style="position:absolute;left:2285;width:21713;height:20800" coordorigin="6212,1072" coordsize="2973,2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Text Box 421" o:spid="_x0000_s1098" type="#_x0000_t202" alt="10%" style="position:absolute;left:7621;top:1072;width:624;height: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8qiMEA&#10;AADbAAAADwAAAGRycy9kb3ducmV2LnhtbERPTWvCQBC9C/0PyxS86aYWpaauIpWCHrU5tLchO02C&#10;2dmwO2r017tCobd5vM9ZrHrXqjOF2Hg28DLOQBGX3jZcGSi+PkdvoKIgW2w9k4ErRVgtnwYLzK2/&#10;8J7OB6lUCuGYo4FapMu1jmVNDuPYd8SJ+/XBoSQYKm0DXlK4a/Uky2baYcOpocaOPmoqj4eTM7B5&#10;tZNp0cjPcXfbh+9iKuvtbG7M8Llfv4MS6uVf/Ofe2jR/Do9f0gF6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vKojBAAAA2wAAAA8AAAAAAAAAAAAAAAAAmAIAAGRycy9kb3du&#10;cmV2LnhtbFBLBQYAAAAABAAEAPUAAACGAwAAAAA=&#10;" filled="f" strokecolor="white" strokeweight="2pt">
                    <v:fill r:id="rId78" o:title="" color2="navy" type="pattern"/>
                    <v:stroke endcap="square"/>
                    <v:shadow color="navy"/>
                    <v:textbox>
                      <w:txbxContent>
                        <w:p w:rsidR="001B0C20" w:rsidRDefault="001B0C20" w:rsidP="001B0C20"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jIm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group id="Group 484" o:spid="_x0000_s1099" style="position:absolute;left:6212;top:1344;width:2973;height:2581" coordorigin="6212,1344" coordsize="2973,2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group id="Group 483" o:spid="_x0000_s1100" style="position:absolute;left:6212;top:1344;width:2661;height:2581" coordorigin="6212,1344" coordsize="2661,2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shape id="AutoShape 418" o:spid="_x0000_s1101" type="#_x0000_t120" alt="10%" style="position:absolute;left:6212;top:1344;width:2661;height:2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sk1cQA&#10;AADbAAAADwAAAGRycy9kb3ducmV2LnhtbESP3YrCMBSE74V9h3AWvNPUCrp0jSILor0Rf/YBDs2x&#10;7dqcdJtYq09vBMHLYWa+YWaLzlSipcaVlhWMhhEI4szqknMFv8fV4AuE88gaK8uk4EYOFvOP3gwT&#10;ba+8p/bgcxEg7BJUUHhfJ1K6rCCDbmhr4uCdbGPQB9nkUjd4DXBTyTiKJtJgyWGhwJp+CsrOh4tR&#10;INPx8p6e1v+7yqTb9XZz3E/bP6X6n93yG4Snzr/Dr/ZGK4hjeH4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7JNXEAAAA2wAAAA8AAAAAAAAAAAAAAAAAmAIAAGRycy9k&#10;b3ducmV2LnhtbFBLBQYAAAAABAAEAPUAAACJAwAAAAA=&#10;" fillcolor="black" stroked="f" strokeweight="2pt">
                        <v:fill r:id="rId78" o:title="" type="pattern"/>
                        <v:stroke endcap="square"/>
                        <v:shadow color="navy"/>
                      </v:shape>
                      <v:shape id="AutoShape 419" o:spid="_x0000_s1102" type="#_x0000_t120" style="position:absolute;left:6525;top:1616;width:1974;height:1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s2FsQA&#10;AADbAAAADwAAAGRycy9kb3ducmV2LnhtbESPX2vCQBDE34V+h2MLfZF6qUKR1FP6h4rWl9b6AZbc&#10;Nkmb2w25rcZv7wmCj8PM/IaZLfrQmD11sRZ28DDKwBAX4msuHey+3++nYKIie2yEycGRIizmN4MZ&#10;5l4O/EX7rZYmQTjm6KBSbXNrY1FRwDiSljh5P9IF1CS70voODwkeGjvOskcbsOa0UGFLrxUVf9v/&#10;4GD6KcfdL32s3jZL0ZfhRDJdi3N3t/3zExilXq/hS3vlHYwncP6SfoCd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LNhbEAAAA2wAAAA8AAAAAAAAAAAAAAAAAmAIAAGRycy9k&#10;b3ducmV2LnhtbFBLBQYAAAAABAAEAPUAAACJAwAAAAA=&#10;" strokeweight="2pt">
                        <v:stroke endcap="square"/>
                        <v:shadow color="navy"/>
                      </v:shape>
                    </v:group>
                    <v:shape id="Text Box 424" o:spid="_x0000_s1103" type="#_x0000_t202" style="position:absolute;left:8873;top:2838;width:312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U4qL4A&#10;AADbAAAADwAAAGRycy9kb3ducmV2LnhtbESPwcrCMBCE74LvEFbwUjRVRKQaRRTFq9YHWJq1DTab&#10;0kRb394IP/zHYXa+2dnseluLN7XeOFYwm6YgiAunDZcK7vlpsgLhA7LG2jEp+JCH3XY42GCmXcdX&#10;et9CKSKEfYYKqhCaTEpfVGTRT11DHL2Hay2GKNtS6ha7CLe1nKfpUlo0HBsqbOhQUfG8vWx8o3BJ&#10;Qkbfne3qI52T/NCbXKnxqN+vQQTqw//xX/qiFcwX8NsSASC3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VOKi+AAAA2wAAAA8AAAAAAAAAAAAAAAAAmAIAAGRycy9kb3ducmV2&#10;LnhtbFBLBQYAAAAABAAEAPUAAACDAwAAAAA=&#10;" filled="f" strokecolor="white" strokeweight="2pt">
                      <v:stroke endcap="square"/>
                      <v:shadow color="navy"/>
                      <v:textbox inset="0,0,0,0">
                        <w:txbxContent>
                          <w:p w:rsidR="001B0C20" w:rsidRDefault="001B0C20" w:rsidP="001B0C2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</w:t>
                            </w:r>
                          </w:p>
                        </w:txbxContent>
                      </v:textbox>
                    </v:shape>
                  </v:group>
                </v:group>
                <v:shape id="AutoShape 426" o:spid="_x0000_s1104" type="#_x0000_t120" style="position:absolute;left:8004;top:7925;width:7201;height:72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vS8MA&#10;AADbAAAADwAAAGRycy9kb3ducmV2LnhtbESP3YrCMBSE7wXfIRxh7zRVcJFqlGVBUBB2/eveHpqz&#10;bbU5qU2s9e2NIHg5zMw3zGzRmlI0VLvCsoLhIAJBnFpdcKbgsF/2JyCcR9ZYWiYFd3KwmHc7M4y1&#10;vfGWmp3PRICwi1FB7n0VS+nSnAy6ga2Ig/dva4M+yDqTusZbgJtSjqLoUxosOCzkWNF3Tul5dzWB&#10;cjjR2Y+bpNkk69/Tz8Vc/46JUh+99msKwlPr3+FXe6UVjMbw/BJ+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uvS8MAAADbAAAADwAAAAAAAAAAAAAAAACYAgAAZHJzL2Rv&#10;d25yZXYueG1sUEsFBgAAAAAEAAQA9QAAAIgDAAAAAA==&#10;" filled="f" strokeweight="2pt">
                  <v:stroke endcap="square"/>
                  <v:shadow color="navy"/>
                </v:shape>
                <v:shape id="Text Box 428" o:spid="_x0000_s1105" type="#_x0000_t202" style="position:absolute;left:10290;top:9908;width:1139;height:1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sDRLwA&#10;AADbAAAADwAAAGRycy9kb3ducmV2LnhtbESPwQrCMBBE74L/EFbwUjTVg0g1iiiKV60fsDRrG2w2&#10;pYm2/r0RBI/D7LzZWW97W4sXtd44VjCbpiCIC6cNlwpu+XGyBOEDssbaMSl4k4ftZjhYY6Zdxxd6&#10;XUMpIoR9hgqqEJpMSl9UZNFPXUMcvbtrLYYo21LqFrsIt7Wcp+lCWjQcGypsaF9R8bg+bXyjcElC&#10;Rt+c7eoDnZJ835tcqfGo361ABOrD//iXPmsF8wV8t0QAyM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1SwNEvAAAANsAAAAPAAAAAAAAAAAAAAAAAJgCAABkcnMvZG93bnJldi54&#10;bWxQSwUGAAAAAAQABAD1AAAAgQMAAAAA&#10;" filled="f" strokecolor="white" strokeweight="2pt">
                  <v:stroke endcap="square"/>
                  <v:shadow color="navy"/>
                  <v:textbox inset="0,0,0,0">
                    <w:txbxContent>
                      <w:p w:rsidR="001B0C20" w:rsidRDefault="001B0C20" w:rsidP="001B0C2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group id="Group 482" o:spid="_x0000_s1106" style="position:absolute;top:991;width:25152;height:19816" coordorigin="5899,1208" coordsize="3444,2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Text Box 425" o:spid="_x0000_s1107" type="#_x0000_t202" style="position:absolute;left:6682;top:2431;width:470;height: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gyrcAA&#10;AADbAAAADwAAAGRycy9kb3ducmV2LnhtbESPwWrDMAyG74W+g9Ggl7A462GUrE4ZHSu9LskDiFhL&#10;zGI5xG6TvX11GOwofv2fPh1Pqx/VneboAht4yQtQxF2wjnsDbfP5fAAVE7LFMTAZ+KUIp2q7OWJp&#10;w8JfdK9TrwTCsUQDQ0pTqXXsBvIY8zARS/YdZo9JxrnXdsZF4H7U+6J41R4dy4UBJzoP1P3UNy8a&#10;XcgycrYNfhk/6JI159U1xuye1vc3UInW9L/8175aA3uRlV8EALp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5gyrcAAAADbAAAADwAAAAAAAAAAAAAAAACYAgAAZHJzL2Rvd25y&#10;ZXYueG1sUEsFBgAAAAAEAAQA9QAAAIUDAAAAAA==&#10;" filled="f" strokecolor="white" strokeweight="2pt">
                    <v:stroke endcap="square"/>
                    <v:shadow color="navy"/>
                    <v:textbox inset="0,0,0,0">
                      <w:txbxContent>
                        <w:p w:rsidR="001B0C20" w:rsidRDefault="001B0C20" w:rsidP="001B0C2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-3/4</w:t>
                          </w:r>
                        </w:p>
                      </w:txbxContent>
                    </v:textbox>
                  </v:shape>
                  <v:group id="Group 481" o:spid="_x0000_s1108" style="position:absolute;left:5899;top:1208;width:3444;height:2718" coordorigin="5899,1208" coordsize="3444,2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shape id="Text Box 427" o:spid="_x0000_s1109" type="#_x0000_t202" style="position:absolute;left:8090;top:2295;width:31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eodsAA&#10;AADbAAAADwAAAGRycy9kb3ducmV2LnhtbESPwWrDMAyG74W9g9Fgl7A6W6GMtG4oGRu7NukDiFhN&#10;TGM5xF6Svf10GOwofv2fPh3L1Q9qpim6wAZetjko4jZYx52Ba/Px/AYqJmSLQ2Ay8EMRytPD5oiF&#10;DQtfaK5TpwTCsUADfUpjoXVse/IYt2EkluwWJo9JxqnTdsJF4H7Qr3m+1x4dy4UeR6p6au/1txeN&#10;NmQZOXsNfhne6TNrqtU1xjw9rucDqERr+l/+a39ZAzuxl18EAPr0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DeodsAAAADbAAAADwAAAAAAAAAAAAAAAACYAgAAZHJzL2Rvd25y&#10;ZXYueG1sUEsFBgAAAAAEAAQA9QAAAIUDAAAAAA==&#10;" filled="f" strokecolor="white" strokeweight="2pt">
                      <v:stroke endcap="square"/>
                      <v:shadow color="navy"/>
                      <v:textbox inset="0,0,0,0">
                        <w:txbxContent>
                          <w:p w:rsidR="001B0C20" w:rsidRDefault="001B0C20" w:rsidP="001B0C2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xbxContent>
                      </v:textbox>
                    </v:shape>
                    <v:group id="Group 480" o:spid="_x0000_s1110" style="position:absolute;left:5899;top:1208;width:3444;height:2718" coordorigin="5899,1208" coordsize="3444,2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shape id="Text Box 422" o:spid="_x0000_s1111" type="#_x0000_t202" style="position:absolute;left:7621;top:1887;width:312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qMTcAA&#10;AADcAAAADwAAAGRycy9kb3ducmV2LnhtbESPwYrCQAyG7wu+wxDBS9GpsixSHUUUZa9rfYDQie1g&#10;J1M6o+2+/eYg7DH8+b982e5H36oX9dEFNrBc5KCIq2Ad1wZu5Xm+BhUTssU2MBn4pQj73eRji4UN&#10;A//Q65pqJRCOBRpoUuoKrWPVkMe4CB2xZPfQe0wy9rW2PQ4C961e5fmX9uhYLjTY0bGh6nF9etGo&#10;QpaRs7fgh/ZEl6w8jq40ZjYdDxtQicb0v/xuf1sDn2vRl2eEAHr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qMTcAAAADcAAAADwAAAAAAAAAAAAAAAACYAgAAZHJzL2Rvd25y&#10;ZXYueG1sUEsFBgAAAAAEAAQA9QAAAIUDAAAAAA==&#10;" filled="f" strokecolor="white" strokeweight="2pt">
                        <v:stroke endcap="square"/>
                        <v:shadow color="navy"/>
                        <v:textbox inset="0,0,0,0">
                          <w:txbxContent>
                            <w:p w:rsidR="001B0C20" w:rsidRDefault="001B0C20" w:rsidP="001B0C20">
                              <w:pPr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j/2</w:t>
                              </w:r>
                              <w:proofErr w:type="gramEnd"/>
                            </w:p>
                          </w:txbxContent>
                        </v:textbox>
                      </v:shape>
                      <v:group id="Group 478" o:spid="_x0000_s1112" style="position:absolute;left:5899;top:1208;width:3444;height:2718" coordorigin="5899,1208" coordsize="3444,2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WfG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a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DWfGcQAAADcAAAA&#10;DwAAAAAAAAAAAAAAAACqAgAAZHJzL2Rvd25yZXYueG1sUEsFBgAAAAAEAAQA+gAAAJsDAAAAAA==&#10;">
                        <v:line id="Line 429" o:spid="_x0000_s1113" style="position:absolute;visibility:visible;mso-wrap-style:square" from="5899,2703" to="9343,2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hS3sYAAADcAAAADwAAAGRycy9kb3ducmV2LnhtbESPQWvCQBSE7wX/w/KEXopuGkqq0U0o&#10;tpWClxoFr4/sMwlm36bZVeO/7xaEHoeZ+YZZ5oNpxYV611hW8DyNQBCXVjdcKdjvPiczEM4ja2wt&#10;k4IbOciz0cMSU22vvKVL4SsRIOxSVFB736VSurImg25qO+LgHW1v0AfZV1L3eA1w08o4ihJpsOGw&#10;UGNHq5rKU3E2ClaHYv2+5SH5Ocdmkzx9v84/oo1Sj+PhbQHC0+D/w/f2l1bwMovh70w4AjL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oUt7GAAAA3AAAAA8AAAAAAAAA&#10;AAAAAAAAoQIAAGRycy9kb3ducmV2LnhtbFBLBQYAAAAABAAEAPkAAACUAwAAAAA=&#10;" strokeweight="1.25pt">
                          <v:stroke endarrow="block" endcap="square"/>
                          <v:shadow color="navy"/>
                        </v:line>
                        <v:group id="Group 444" o:spid="_x0000_s1114" style="position:absolute;left:7464;top:3110;width:81;height:151" coordorigin="4743,1344" coordsize="92,1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          <v:line id="Line 445" o:spid="_x0000_s1115" style="position:absolute;flip:x;visibility:visible;mso-wrap-style:square" from="4743,1349" to="4833,1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VENMIAAADcAAAADwAAAGRycy9kb3ducmV2LnhtbESPQYvCMBSE74L/IbwFbzZdEXGrUVRY&#10;2KNbvXh72zzb2ualJFHrv98IgsdhZr5hluvetOJGzteWFXwmKQjiwuqaSwXHw/d4DsIHZI2tZVLw&#10;IA/r1XCwxEzbO//SLQ+liBD2GSqoQugyKX1RkUGf2I44emfrDIYoXSm1w3uEm1ZO0nQmDdYcFyrs&#10;aFdR0eRXo2D21TR9vpMPiTbdX3Lttifzp9Too98sQATqwzv8av9oBdP5FJ5n4hG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+VENMIAAADcAAAADwAAAAAAAAAAAAAA&#10;AAChAgAAZHJzL2Rvd25yZXYueG1sUEsFBgAAAAAEAAQA+QAAAJADAAAAAA==&#10;" strokeweight="1pt">
                            <v:stroke startarrowwidth="narrow" startarrowlength="short" endarrowwidth="narrow" endarrowlength="short" endcap="square"/>
                            <v:shadow color="navy"/>
                          </v:line>
                          <v:line id="Line 446" o:spid="_x0000_s1116" style="position:absolute;visibility:visible;mso-wrap-style:square" from="4752,1344" to="4835,1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Z+8cUAAADcAAAADwAAAGRycy9kb3ducmV2LnhtbESPT2vCQBTE7wW/w/IEb3WjaJHoKiJI&#10;xUtb/5DrI/tMortvQ3araT69Wyj0OMzMb5jFqrVG3KnxlWMFo2ECgjh3uuJCwem4fZ2B8AFZo3FM&#10;Cn7Iw2rZe1lgqt2Dv+h+CIWIEPYpKihDqFMpfV6SRT90NXH0Lq6xGKJsCqkbfES4NXKcJG/SYsVx&#10;ocSaNiXlt8O3VbA328/T+ybrztcumOzjypdjlyk16LfrOYhAbfgP/7V3WsFkNoXfM/EIyOU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Z+8cUAAADcAAAADwAAAAAAAAAA&#10;AAAAAAChAgAAZHJzL2Rvd25yZXYueG1sUEsFBgAAAAAEAAQA+QAAAJMDAAAAAA==&#10;" strokeweight="1pt">
                            <v:stroke startarrowwidth="narrow" startarrowlength="short" endarrowwidth="narrow" endarrowlength="short" endcap="square"/>
                            <v:shadow color="navy"/>
                          </v:line>
                        </v:group>
                        <v:group id="Group 447" o:spid="_x0000_s1117" style="position:absolute;left:7464;top:2023;width:81;height:151" coordorigin="4743,1344" coordsize="92,1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wHb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3AdtxgAAANwA&#10;AAAPAAAAAAAAAAAAAAAAAKoCAABkcnMvZG93bnJldi54bWxQSwUGAAAAAAQABAD6AAAAnQMAAAAA&#10;">
                          <v:line id="Line 448" o:spid="_x0000_s1118" style="position:absolute;flip:x;visibility:visible;mso-wrap-style:square" from="4743,1349" to="4833,1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hOMb8AAADcAAAADwAAAGRycy9kb3ducmV2LnhtbERPTYvCMBC9C/6HMMLeNHVZRKtRtCB4&#10;1O5e9jY2Y1vbTEqSrfXfm4Owx8f73uwG04qenK8tK5jPEhDEhdU1lwp+vo/TJQgfkDW2lknBkzzs&#10;tuPRBlNtH3yhPg+liCHsU1RQhdClUvqiIoN+ZjviyN2sMxgidKXUDh8x3LTyM0kW0mDNsaHCjrKK&#10;iib/MwoWq6YZ8kw+JdrkfM+1O/yaq1Ifk2G/BhFoCP/it/ukFXwt49p4Jh4BuX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qhOMb8AAADcAAAADwAAAAAAAAAAAAAAAACh&#10;AgAAZHJzL2Rvd25yZXYueG1sUEsFBgAAAAAEAAQA+QAAAI0DAAAAAA==&#10;" strokeweight="1pt">
                            <v:stroke startarrowwidth="narrow" startarrowlength="short" endarrowwidth="narrow" endarrowlength="short" endcap="square"/>
                            <v:shadow color="navy"/>
                          </v:line>
                          <v:line id="Line 449" o:spid="_x0000_s1119" style="position:absolute;visibility:visible;mso-wrap-style:square" from="4752,1344" to="4835,1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t09MUAAADcAAAADwAAAGRycy9kb3ducmV2LnhtbESPT2vCQBTE7wW/w/IEb3WjiNjoKiJI&#10;xUtb/5DrI/tMortvQ3araT69Wyj0OMzMb5jFqrVG3KnxlWMFo2ECgjh3uuJCwem4fZ2B8AFZo3FM&#10;Cn7Iw2rZe1lgqt2Dv+h+CIWIEPYpKihDqFMpfV6SRT90NXH0Lq6xGKJsCqkbfES4NXKcJFNpseK4&#10;UGJNm5Ly2+HbKtib7efpfZN152sXTPZx5cuxy5Qa9Nv1HESgNvyH/9o7rWAye4PfM/EIyOU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kt09MUAAADcAAAADwAAAAAAAAAA&#10;AAAAAAChAgAAZHJzL2Rvd25yZXYueG1sUEsFBgAAAAAEAAQA+QAAAJMDAAAAAA==&#10;" strokeweight="1pt">
                            <v:stroke startarrowwidth="narrow" startarrowlength="short" endarrowwidth="narrow" endarrowlength="short" endcap="square"/>
                            <v:shadow color="navy"/>
                          </v:line>
                        </v:group>
                        <v:group id="Group 450" o:spid="_x0000_s1120" style="position:absolute;left:6525;top:2567;width:81;height:149" coordorigin="4743,1344" coordsize="92,1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            <v:line id="Line 451" o:spid="_x0000_s1121" style="position:absolute;flip:x;visibility:visible;mso-wrap-style:square" from="4743,1349" to="4833,1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txccMAAADcAAAADwAAAGRycy9kb3ducmV2LnhtbESPwWrDMBBE74X+g9hCbrWcEkLtWglt&#10;IJBj6uaS29ba2q6tlZFU2/n7qBDIcZiZN0yxnU0vRnK+taxgmaQgiCurW64VnL72z68gfEDW2Fsm&#10;BRfysN08PhSYazvxJ41lqEWEsM9RQRPCkEvpq4YM+sQOxNH7sc5giNLVUjucItz08iVN19Jgy3Gh&#10;wYF2DVVd+WcUrLOum8udvEi06fG31O7jbL6VWjzN728gAs3hHr61D1rBKlvC/5l4BOTm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LcXHDAAAA3AAAAA8AAAAAAAAAAAAA&#10;AAAAoQIAAGRycy9kb3ducmV2LnhtbFBLBQYAAAAABAAEAPkAAACRAwAAAAA=&#10;" strokeweight="1pt">
                            <v:stroke startarrowwidth="narrow" startarrowlength="short" endarrowwidth="narrow" endarrowlength="short" endcap="square"/>
                            <v:shadow color="navy"/>
                          </v:line>
                          <v:line id="Line 452" o:spid="_x0000_s1122" style="position:absolute;visibility:visible;mso-wrap-style:square" from="4752,1344" to="4835,1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ZwWMUAAADcAAAADwAAAGRycy9kb3ducmV2LnhtbESPT2vCQBTE74LfYXlCb7pRSmmjq4gg&#10;Fi+1/iHXR/aZRHffhuxWYz69Wyj0OMzMb5jZorVG3KjxlWMF41ECgjh3uuJCwfGwHr6D8AFZo3FM&#10;Ch7kYTHv92aYanfnb7rtQyEihH2KCsoQ6lRKn5dk0Y9cTRy9s2sshiibQuoG7xFujZwkyZu0WHFc&#10;KLGmVUn5df9jFWzNenfcrLLudOmCyb4ufD50mVIvg3Y5BRGoDf/hv/anVvD6MYH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TZwWMUAAADcAAAADwAAAAAAAAAA&#10;AAAAAAChAgAAZHJzL2Rvd25yZXYueG1sUEsFBgAAAAAEAAQA+QAAAJMDAAAAAA==&#10;" strokeweight="1pt">
                            <v:stroke startarrowwidth="narrow" startarrowlength="short" endarrowwidth="narrow" endarrowlength="short" endcap="square"/>
                            <v:shadow color="navy"/>
                          </v:line>
                        </v:group>
                        <v:line id="Line 420" o:spid="_x0000_s1123" style="position:absolute;flip:y;visibility:visible;mso-wrap-style:square" from="7465,1208" to="7466,3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j/q8UAAADcAAAADwAAAGRycy9kb3ducmV2LnhtbESPQWsCMRSE70L/Q3gFb5ptlVJXo5TS&#10;qgcR1PXg7Zk8d5duXrabqOu/N0Khx2FmvmEms9ZW4kKNLx0reOknIIi1MyXnCrLdd+8dhA/IBivH&#10;pOBGHmbTp84EU+OuvKHLNuQiQtinqKAIoU6l9Logi77vauLonVxjMUTZ5NI0eI1wW8nXJHmTFkuO&#10;CwXW9FmQ/tmerQLmLAub1dEsjr+Ltdx/aT7MtVLd5/ZjDCJQG/7Df+2lUTAcDeBxJh4BOb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Zj/q8UAAADcAAAADwAAAAAAAAAA&#10;AAAAAAChAgAAZHJzL2Rvd25yZXYueG1sUEsFBgAAAAAEAAQA+QAAAJMDAAAAAA==&#10;" strokeweight="1.25pt">
                          <v:stroke endarrow="block" endcap="square"/>
                          <v:shadow color="navy"/>
                        </v:line>
                        <v:oval id="Oval 455" o:spid="_x0000_s1124" style="position:absolute;left:7464;top:2702;width:64;height: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FWMMUA&#10;AADcAAAADwAAAGRycy9kb3ducmV2LnhtbESPQWsCMRSE70L/Q3gFb5pVrNTVKCoU9lAotYLX5+Z1&#10;d+vmZUnSNfbXN4WCx2FmvmFWm2ha0ZPzjWUFk3EGgri0uuFKwfHjZfQMwgdkja1lUnAjD5v1w2CF&#10;ubZXfqf+ECqRIOxzVFCH0OVS+rImg35sO+LkfVpnMCTpKqkdXhPctHKaZXNpsOG0UGNH+5rKy+Hb&#10;KNiFbYHn3dPbSdrXIs7dz7GPX0oNH+N2CSJQDPfwf7vQCmaLGfydS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sVYwxQAAANwAAAAPAAAAAAAAAAAAAAAAAJgCAABkcnMv&#10;ZG93bnJldi54bWxQSwUGAAAAAAQABAD1AAAAigMAAAAA&#10;" filled="f" fillcolor="#36f" strokeweight="1pt">
                          <v:stroke startarrowwidth="narrow" startarrowlength="short" endarrowwidth="narrow" endarrowlength="short" endcap="square"/>
                          <v:shadow color="navy"/>
                        </v:oval>
                        <v:oval id="Oval 457" o:spid="_x0000_s1125" style="position:absolute;left:7934;top:2702;width:64;height: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zq8UA&#10;AADcAAAADwAAAGRycy9kb3ducmV2LnhtbESPQWsCMRSE70L/Q3iF3jSrVKmrUVQQ9lAotYLX5+Z1&#10;d+vmZUnimvbXN4WCx2FmvmGW62ha0ZPzjWUF41EGgri0uuFKwfFjP3wB4QOyxtYyKfgmD+vVw2CJ&#10;ubY3fqf+ECqRIOxzVFCH0OVS+rImg35kO+LkfVpnMCTpKqkd3hLctHKSZTNpsOG0UGNHu5rKy+Fq&#10;FGzDpsDzdvp2kva1iDP3c+zjl1JPj3GzABEohnv4v11oBc/zKfydS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/fOrxQAAANwAAAAPAAAAAAAAAAAAAAAAAJgCAABkcnMv&#10;ZG93bnJldi54bWxQSwUGAAAAAAQABAD1AAAAigMAAAAA&#10;" filled="f" fillcolor="#36f" strokeweight="1pt">
                          <v:stroke startarrowwidth="narrow" startarrowlength="short" endarrowwidth="narrow" endarrowlength="short" endcap="square"/>
                          <v:shadow color="navy"/>
                        </v:oval>
                      </v:group>
                    </v:group>
                  </v:group>
                </v:group>
              </v:group>
            </w:pict>
          </mc:Fallback>
        </mc:AlternateContent>
      </w:r>
      <w:r w:rsidR="00B520F4">
        <w:rPr>
          <w:rFonts w:hint="eastAsia"/>
        </w:rPr>
        <w:t>3</w:t>
      </w:r>
      <w:r w:rsidR="00B520F4">
        <w:rPr>
          <w:rFonts w:hint="eastAsia"/>
        </w:rPr>
        <w:t>）</w:t>
      </w:r>
      <w:r w:rsidR="00B520F4" w:rsidRPr="00213A40">
        <w:rPr>
          <w:vertAlign w:val="subscript"/>
        </w:rPr>
        <w:object w:dxaOrig="660" w:dyaOrig="620">
          <v:shape id="_x0000_i1064" type="#_x0000_t75" style="width:33pt;height:31pt" o:ole="">
            <v:imagedata r:id="rId85" o:title=""/>
          </v:shape>
          <o:OLEObject Type="Embed" ProgID="Equation.DSMT4" ShapeID="_x0000_i1064" DrawAspect="Content" ObjectID="_1540027020" r:id="rId86"/>
        </w:object>
      </w:r>
      <w:r w:rsidR="00B520F4">
        <w:rPr>
          <w:rFonts w:hint="eastAsia"/>
        </w:rPr>
        <w:t>，为右边序列</w:t>
      </w:r>
    </w:p>
    <w:p w:rsidR="00590437" w:rsidRDefault="00590437" w:rsidP="00ED5382">
      <w:pPr>
        <w:pStyle w:val="20"/>
        <w:textAlignment w:val="center"/>
      </w:pPr>
    </w:p>
    <w:p w:rsidR="00590437" w:rsidRDefault="00590437" w:rsidP="00ED5382">
      <w:pPr>
        <w:pStyle w:val="20"/>
        <w:textAlignment w:val="center"/>
      </w:pPr>
    </w:p>
    <w:p w:rsidR="00590437" w:rsidRDefault="00590437" w:rsidP="00ED5382">
      <w:pPr>
        <w:pStyle w:val="20"/>
        <w:textAlignment w:val="center"/>
      </w:pPr>
    </w:p>
    <w:p w:rsidR="001B0C20" w:rsidRDefault="001B0C20" w:rsidP="00ED5382">
      <w:pPr>
        <w:pStyle w:val="20"/>
        <w:textAlignment w:val="center"/>
      </w:pPr>
    </w:p>
    <w:p w:rsidR="001B0C20" w:rsidRDefault="001B0C20" w:rsidP="00ED5382">
      <w:pPr>
        <w:pStyle w:val="20"/>
        <w:textAlignment w:val="center"/>
      </w:pPr>
    </w:p>
    <w:p w:rsidR="001B0C20" w:rsidRDefault="001B0C20" w:rsidP="00ED5382">
      <w:pPr>
        <w:pStyle w:val="20"/>
        <w:ind w:firstLineChars="0" w:firstLine="0"/>
        <w:textAlignment w:val="center"/>
      </w:pPr>
    </w:p>
    <w:p w:rsidR="00262312" w:rsidRDefault="00AC32D2" w:rsidP="00ED5382">
      <w:pPr>
        <w:pStyle w:val="20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3）</w:t>
      </w:r>
      <w:r w:rsidR="00262312" w:rsidRPr="00262312">
        <w:rPr>
          <w:rFonts w:ascii="宋体" w:hAnsi="宋体" w:hint="eastAsia"/>
          <w:szCs w:val="21"/>
        </w:rPr>
        <w:t>用部分分式法</w:t>
      </w:r>
      <w:proofErr w:type="gramStart"/>
      <w:r w:rsidR="00262312" w:rsidRPr="00262312">
        <w:rPr>
          <w:rFonts w:ascii="宋体" w:hAnsi="宋体" w:hint="eastAsia"/>
          <w:szCs w:val="21"/>
        </w:rPr>
        <w:t>求以下</w:t>
      </w:r>
      <w:proofErr w:type="gramEnd"/>
      <w:r w:rsidR="00262312" w:rsidRPr="00262312">
        <w:rPr>
          <w:rFonts w:ascii="宋体" w:hAnsi="宋体" w:hint="eastAsia"/>
          <w:szCs w:val="21"/>
        </w:rPr>
        <w:t>的</w:t>
      </w:r>
      <w:r w:rsidR="00262312" w:rsidRPr="00262312">
        <w:rPr>
          <w:rFonts w:ascii="宋体" w:hAnsi="宋体" w:hint="eastAsia"/>
          <w:i/>
          <w:iCs/>
          <w:szCs w:val="21"/>
        </w:rPr>
        <w:t>z</w:t>
      </w:r>
      <w:r w:rsidR="00262312" w:rsidRPr="00262312">
        <w:rPr>
          <w:rFonts w:ascii="宋体" w:hAnsi="宋体" w:hint="eastAsia"/>
          <w:szCs w:val="21"/>
        </w:rPr>
        <w:t xml:space="preserve">反变换 </w:t>
      </w:r>
    </w:p>
    <w:p w:rsidR="00262312" w:rsidRDefault="00262312" w:rsidP="00ED5382">
      <w:pPr>
        <w:pStyle w:val="20"/>
        <w:textAlignment w:val="center"/>
      </w:pPr>
      <w:r w:rsidRPr="00213A40">
        <w:rPr>
          <w:vertAlign w:val="subscript"/>
        </w:rPr>
        <w:object w:dxaOrig="1520" w:dyaOrig="1200">
          <v:shape id="_x0000_i1065" type="#_x0000_t75" style="width:76pt;height:60pt" o:ole="">
            <v:imagedata r:id="rId87" o:title=""/>
          </v:shape>
          <o:OLEObject Type="Embed" ProgID="Equation.DSMT4" ShapeID="_x0000_i1065" DrawAspect="Content" ObjectID="_1540027021" r:id="rId88"/>
        </w:object>
      </w:r>
      <w:r>
        <w:rPr>
          <w:rFonts w:hint="eastAsia"/>
        </w:rPr>
        <w:t>,</w:t>
      </w:r>
      <w:r w:rsidRPr="00213A40">
        <w:rPr>
          <w:vertAlign w:val="subscript"/>
        </w:rPr>
        <w:object w:dxaOrig="660" w:dyaOrig="620">
          <v:shape id="_x0000_i1066" type="#_x0000_t75" style="width:33pt;height:31pt" o:ole="">
            <v:imagedata r:id="rId89" o:title=""/>
          </v:shape>
          <o:OLEObject Type="Embed" ProgID="Equation.DSMT4" ShapeID="_x0000_i1066" DrawAspect="Content" ObjectID="_1540027022" r:id="rId90"/>
        </w:object>
      </w:r>
    </w:p>
    <w:p w:rsidR="00FF3D09" w:rsidRPr="00FF3D09" w:rsidRDefault="00262312" w:rsidP="00ED5382">
      <w:pPr>
        <w:pStyle w:val="20"/>
        <w:textAlignment w:val="center"/>
      </w:pPr>
      <w:r>
        <w:rPr>
          <w:rFonts w:ascii="宋体" w:hAnsi="宋体" w:hint="eastAsia"/>
          <w:szCs w:val="21"/>
        </w:rPr>
        <w:t>解：</w:t>
      </w:r>
      <w:r w:rsidR="00FF3D09" w:rsidRPr="00FF3D09">
        <w:t xml:space="preserve"> </w:t>
      </w:r>
    </w:p>
    <w:p w:rsidR="00FF3D09" w:rsidRDefault="00FF3D09" w:rsidP="00ED5382">
      <w:pPr>
        <w:pStyle w:val="20"/>
        <w:textAlignment w:val="center"/>
      </w:pPr>
      <w:r w:rsidRPr="00213A40">
        <w:rPr>
          <w:vertAlign w:val="subscript"/>
        </w:rPr>
        <w:object w:dxaOrig="1800" w:dyaOrig="920">
          <v:shape id="_x0000_i1067" type="#_x0000_t75" style="width:90pt;height:46pt" o:ole="">
            <v:imagedata r:id="rId91" o:title=""/>
          </v:shape>
          <o:OLEObject Type="Embed" ProgID="Equation.DSMT4" ShapeID="_x0000_i1067" DrawAspect="Content" ObjectID="_1540027023" r:id="rId92"/>
        </w:object>
      </w:r>
      <w:r>
        <w:rPr>
          <w:rFonts w:hint="eastAsia"/>
        </w:rPr>
        <w:t>，</w:t>
      </w:r>
      <w:r w:rsidRPr="00213A40">
        <w:rPr>
          <w:vertAlign w:val="subscript"/>
        </w:rPr>
        <w:object w:dxaOrig="1300" w:dyaOrig="680">
          <v:shape id="_x0000_i1068" type="#_x0000_t75" style="width:65pt;height:34pt" o:ole="">
            <v:imagedata r:id="rId93" o:title=""/>
          </v:shape>
          <o:OLEObject Type="Embed" ProgID="Equation.DSMT4" ShapeID="_x0000_i1068" DrawAspect="Content" ObjectID="_1540027024" r:id="rId94"/>
        </w:object>
      </w:r>
    </w:p>
    <w:p w:rsidR="00FF3D09" w:rsidRDefault="00FF3D09" w:rsidP="00ED5382">
      <w:pPr>
        <w:pStyle w:val="20"/>
        <w:textAlignment w:val="center"/>
      </w:pPr>
      <w:r w:rsidRPr="00FF3D09">
        <w:rPr>
          <w:rFonts w:hint="eastAsia"/>
        </w:rPr>
        <w:t>查表由</w:t>
      </w:r>
      <w:r w:rsidRPr="00FF3D09">
        <w:rPr>
          <w:b/>
          <w:bCs/>
        </w:rPr>
        <w:t xml:space="preserve"> </w:t>
      </w:r>
      <w:r w:rsidRPr="00213A40">
        <w:rPr>
          <w:vertAlign w:val="subscript"/>
        </w:rPr>
        <w:object w:dxaOrig="2799" w:dyaOrig="620">
          <v:shape id="_x0000_i1069" type="#_x0000_t75" style="width:140pt;height:31pt" o:ole="">
            <v:imagedata r:id="rId95" o:title=""/>
          </v:shape>
          <o:OLEObject Type="Embed" ProgID="Equation.DSMT4" ShapeID="_x0000_i1069" DrawAspect="Content" ObjectID="_1540027025" r:id="rId96"/>
        </w:object>
      </w:r>
    </w:p>
    <w:p w:rsidR="00FF3D09" w:rsidRPr="00FF3D09" w:rsidRDefault="00FF3D09" w:rsidP="00ED5382">
      <w:pPr>
        <w:pStyle w:val="20"/>
        <w:textAlignment w:val="center"/>
      </w:pPr>
      <w:r>
        <w:rPr>
          <w:rFonts w:hint="eastAsia"/>
        </w:rPr>
        <w:t>得</w:t>
      </w:r>
      <w:r w:rsidRPr="00213A40">
        <w:rPr>
          <w:vertAlign w:val="subscript"/>
        </w:rPr>
        <w:object w:dxaOrig="1840" w:dyaOrig="740">
          <v:shape id="_x0000_i1070" type="#_x0000_t75" style="width:92pt;height:37pt" o:ole="">
            <v:imagedata r:id="rId97" o:title=""/>
          </v:shape>
          <o:OLEObject Type="Embed" ProgID="Equation.DSMT4" ShapeID="_x0000_i1070" DrawAspect="Content" ObjectID="_1540027026" r:id="rId98"/>
        </w:object>
      </w:r>
    </w:p>
    <w:p w:rsidR="006A0154" w:rsidRDefault="00AC32D2" w:rsidP="00ED5382">
      <w:pPr>
        <w:pStyle w:val="20"/>
        <w:textAlignment w:val="center"/>
      </w:pPr>
      <w:r>
        <w:t>4</w:t>
      </w:r>
      <w:r>
        <w:rPr>
          <w:rFonts w:hint="eastAsia"/>
        </w:rPr>
        <w:t xml:space="preserve">) </w:t>
      </w:r>
      <w:r w:rsidR="006A0154" w:rsidRPr="006A0154">
        <w:rPr>
          <w:rFonts w:hint="eastAsia"/>
        </w:rPr>
        <w:t>有一个信号</w:t>
      </w:r>
      <w:r w:rsidR="00C47465" w:rsidRPr="00213A40">
        <w:rPr>
          <w:vertAlign w:val="subscript"/>
        </w:rPr>
        <w:object w:dxaOrig="499" w:dyaOrig="320">
          <v:shape id="_x0000_i1071" type="#_x0000_t75" style="width:25pt;height:16pt" o:ole="">
            <v:imagedata r:id="rId99" o:title=""/>
          </v:shape>
          <o:OLEObject Type="Embed" ProgID="Equation.DSMT4" ShapeID="_x0000_i1071" DrawAspect="Content" ObjectID="_1540027027" r:id="rId100"/>
        </w:object>
      </w:r>
      <w:r w:rsidR="00C47465">
        <w:rPr>
          <w:rFonts w:hint="eastAsia"/>
        </w:rPr>
        <w:t>，</w:t>
      </w:r>
      <w:r w:rsidR="006A0154" w:rsidRPr="006A0154">
        <w:rPr>
          <w:rFonts w:hint="eastAsia"/>
        </w:rPr>
        <w:t>它与另两个信号</w:t>
      </w:r>
      <w:r w:rsidR="00C47465" w:rsidRPr="00213A40">
        <w:rPr>
          <w:vertAlign w:val="subscript"/>
        </w:rPr>
        <w:object w:dxaOrig="520" w:dyaOrig="360">
          <v:shape id="_x0000_i1072" type="#_x0000_t75" style="width:26pt;height:18pt" o:ole="">
            <v:imagedata r:id="rId101" o:title=""/>
          </v:shape>
          <o:OLEObject Type="Embed" ProgID="Equation.DSMT4" ShapeID="_x0000_i1072" DrawAspect="Content" ObjectID="_1540027028" r:id="rId102"/>
        </w:object>
      </w:r>
      <w:r w:rsidR="006A0154" w:rsidRPr="006A0154">
        <w:rPr>
          <w:rFonts w:hint="eastAsia"/>
        </w:rPr>
        <w:t>和</w:t>
      </w:r>
      <w:r w:rsidR="00C47465" w:rsidRPr="00213A40">
        <w:rPr>
          <w:vertAlign w:val="subscript"/>
        </w:rPr>
        <w:object w:dxaOrig="560" w:dyaOrig="360">
          <v:shape id="_x0000_i1073" type="#_x0000_t75" style="width:28pt;height:18pt" o:ole="">
            <v:imagedata r:id="rId103" o:title=""/>
          </v:shape>
          <o:OLEObject Type="Embed" ProgID="Equation.DSMT4" ShapeID="_x0000_i1073" DrawAspect="Content" ObjectID="_1540027029" r:id="rId104"/>
        </w:object>
      </w:r>
      <w:r w:rsidR="006A0154" w:rsidRPr="006A0154">
        <w:rPr>
          <w:rFonts w:hint="eastAsia"/>
        </w:rPr>
        <w:t>的关系是</w:t>
      </w:r>
      <w:r w:rsidR="004A5D6F" w:rsidRPr="00213A40">
        <w:rPr>
          <w:vertAlign w:val="subscript"/>
        </w:rPr>
        <w:object w:dxaOrig="2480" w:dyaOrig="360">
          <v:shape id="_x0000_i1074" type="#_x0000_t75" style="width:124pt;height:18pt" o:ole="">
            <v:imagedata r:id="rId105" o:title=""/>
          </v:shape>
          <o:OLEObject Type="Embed" ProgID="Equation.DSMT4" ShapeID="_x0000_i1074" DrawAspect="Content" ObjectID="_1540027030" r:id="rId106"/>
        </w:object>
      </w:r>
    </w:p>
    <w:p w:rsidR="004A5D6F" w:rsidRPr="006A0154" w:rsidRDefault="004A5D6F" w:rsidP="00ED5382">
      <w:pPr>
        <w:pStyle w:val="20"/>
        <w:textAlignment w:val="center"/>
      </w:pPr>
      <w:r>
        <w:rPr>
          <w:rFonts w:hint="eastAsia"/>
        </w:rPr>
        <w:t>其中</w:t>
      </w:r>
      <w:r w:rsidRPr="00213A40">
        <w:rPr>
          <w:vertAlign w:val="subscript"/>
        </w:rPr>
        <w:object w:dxaOrig="1640" w:dyaOrig="720">
          <v:shape id="_x0000_i1075" type="#_x0000_t75" style="width:82pt;height:36pt" o:ole="">
            <v:imagedata r:id="rId107" o:title=""/>
          </v:shape>
          <o:OLEObject Type="Embed" ProgID="Equation.DSMT4" ShapeID="_x0000_i1075" DrawAspect="Content" ObjectID="_1540027031" r:id="rId108"/>
        </w:object>
      </w:r>
      <w:r>
        <w:rPr>
          <w:rFonts w:hint="eastAsia"/>
        </w:rPr>
        <w:t>，</w:t>
      </w:r>
      <w:r w:rsidRPr="00213A40">
        <w:rPr>
          <w:vertAlign w:val="subscript"/>
        </w:rPr>
        <w:object w:dxaOrig="1660" w:dyaOrig="720">
          <v:shape id="_x0000_i1076" type="#_x0000_t75" style="width:83pt;height:36pt" o:ole="">
            <v:imagedata r:id="rId109" o:title=""/>
          </v:shape>
          <o:OLEObject Type="Embed" ProgID="Equation.DSMT4" ShapeID="_x0000_i1076" DrawAspect="Content" ObjectID="_1540027032" r:id="rId110"/>
        </w:object>
      </w:r>
    </w:p>
    <w:p w:rsidR="00FF3D09" w:rsidRDefault="004A5D6F" w:rsidP="00ED5382">
      <w:pPr>
        <w:pStyle w:val="20"/>
        <w:textAlignment w:val="center"/>
      </w:pPr>
      <w:r>
        <w:rPr>
          <w:rFonts w:hint="eastAsia"/>
        </w:rPr>
        <w:t>已知</w:t>
      </w:r>
      <w:r w:rsidRPr="00213A40">
        <w:rPr>
          <w:vertAlign w:val="subscript"/>
        </w:rPr>
        <w:object w:dxaOrig="2079" w:dyaOrig="620">
          <v:shape id="_x0000_i1077" type="#_x0000_t75" style="width:104pt;height:31pt" o:ole="">
            <v:imagedata r:id="rId111" o:title=""/>
          </v:shape>
          <o:OLEObject Type="Embed" ProgID="Equation.DSMT4" ShapeID="_x0000_i1077" DrawAspect="Content" ObjectID="_1540027033" r:id="rId112"/>
        </w:object>
      </w:r>
      <w:r>
        <w:rPr>
          <w:rFonts w:hint="eastAsia"/>
        </w:rPr>
        <w:t>，</w:t>
      </w:r>
      <w:r w:rsidRPr="00213A40">
        <w:rPr>
          <w:vertAlign w:val="subscript"/>
        </w:rPr>
        <w:object w:dxaOrig="680" w:dyaOrig="360">
          <v:shape id="_x0000_i1078" type="#_x0000_t75" style="width:34pt;height:18pt" o:ole="">
            <v:imagedata r:id="rId113" o:title=""/>
          </v:shape>
          <o:OLEObject Type="Embed" ProgID="Equation.DSMT4" ShapeID="_x0000_i1078" DrawAspect="Content" ObjectID="_1540027034" r:id="rId114"/>
        </w:object>
      </w:r>
    </w:p>
    <w:p w:rsidR="004A5D6F" w:rsidRPr="004A5D6F" w:rsidRDefault="004A5D6F" w:rsidP="00ED5382">
      <w:pPr>
        <w:pStyle w:val="20"/>
        <w:textAlignment w:val="center"/>
      </w:pPr>
      <w:r w:rsidRPr="004A5D6F">
        <w:rPr>
          <w:rFonts w:hint="eastAsia"/>
        </w:rPr>
        <w:t>利用</w:t>
      </w:r>
      <w:r w:rsidRPr="00213A40">
        <w:rPr>
          <w:vertAlign w:val="subscript"/>
        </w:rPr>
        <w:object w:dxaOrig="180" w:dyaOrig="180">
          <v:shape id="_x0000_i1079" type="#_x0000_t75" style="width:9pt;height:9pt" o:ole="">
            <v:imagedata r:id="rId115" o:title=""/>
          </v:shape>
          <o:OLEObject Type="Embed" ProgID="Equation.DSMT4" ShapeID="_x0000_i1079" DrawAspect="Content" ObjectID="_1540027035" r:id="rId116"/>
        </w:object>
      </w:r>
      <w:r w:rsidRPr="004A5D6F">
        <w:rPr>
          <w:rFonts w:hint="eastAsia"/>
        </w:rPr>
        <w:t>变换性质求</w:t>
      </w:r>
      <w:r w:rsidRPr="00213A40">
        <w:rPr>
          <w:vertAlign w:val="subscript"/>
        </w:rPr>
        <w:object w:dxaOrig="499" w:dyaOrig="320">
          <v:shape id="_x0000_i1080" type="#_x0000_t75" style="width:25pt;height:16pt" o:ole="">
            <v:imagedata r:id="rId99" o:title=""/>
          </v:shape>
          <o:OLEObject Type="Embed" ProgID="Equation.DSMT4" ShapeID="_x0000_i1080" DrawAspect="Content" ObjectID="_1540027036" r:id="rId117"/>
        </w:object>
      </w:r>
      <w:r w:rsidRPr="004A5D6F">
        <w:rPr>
          <w:rFonts w:hint="eastAsia"/>
        </w:rPr>
        <w:t>的</w:t>
      </w:r>
      <w:r w:rsidRPr="00213A40">
        <w:rPr>
          <w:vertAlign w:val="subscript"/>
        </w:rPr>
        <w:object w:dxaOrig="180" w:dyaOrig="180">
          <v:shape id="_x0000_i1081" type="#_x0000_t75" style="width:9pt;height:9pt" o:ole="">
            <v:imagedata r:id="rId115" o:title=""/>
          </v:shape>
          <o:OLEObject Type="Embed" ProgID="Equation.DSMT4" ShapeID="_x0000_i1081" DrawAspect="Content" ObjectID="_1540027037" r:id="rId118"/>
        </w:object>
      </w:r>
      <w:r w:rsidRPr="004A5D6F">
        <w:rPr>
          <w:rFonts w:hint="eastAsia"/>
        </w:rPr>
        <w:t>变换</w:t>
      </w:r>
      <w:r w:rsidRPr="00213A40">
        <w:rPr>
          <w:vertAlign w:val="subscript"/>
        </w:rPr>
        <w:object w:dxaOrig="600" w:dyaOrig="400">
          <v:shape id="_x0000_i1082" type="#_x0000_t75" style="width:30pt;height:20pt" o:ole="">
            <v:imagedata r:id="rId119" o:title=""/>
          </v:shape>
          <o:OLEObject Type="Embed" ProgID="Equation.DSMT4" ShapeID="_x0000_i1082" DrawAspect="Content" ObjectID="_1540027038" r:id="rId120"/>
        </w:object>
      </w:r>
    </w:p>
    <w:p w:rsidR="0073275E" w:rsidRPr="0073275E" w:rsidRDefault="0073275E" w:rsidP="00ED5382">
      <w:pPr>
        <w:pStyle w:val="20"/>
        <w:textAlignment w:val="center"/>
      </w:pPr>
      <w:r w:rsidRPr="0073275E">
        <w:rPr>
          <w:rFonts w:hint="eastAsia"/>
        </w:rPr>
        <w:t>解：</w:t>
      </w:r>
      <w:r w:rsidRPr="0073275E">
        <w:t xml:space="preserve"> </w:t>
      </w:r>
    </w:p>
    <w:p w:rsidR="004A5D6F" w:rsidRDefault="0073275E" w:rsidP="00ED5382">
      <w:pPr>
        <w:pStyle w:val="20"/>
        <w:textAlignment w:val="center"/>
      </w:pPr>
      <w:r w:rsidRPr="00213A40">
        <w:rPr>
          <w:vertAlign w:val="subscript"/>
        </w:rPr>
        <w:object w:dxaOrig="1820" w:dyaOrig="720">
          <v:shape id="_x0000_i1083" type="#_x0000_t75" style="width:91pt;height:36pt" o:ole="">
            <v:imagedata r:id="rId121" o:title=""/>
          </v:shape>
          <o:OLEObject Type="Embed" ProgID="Equation.DSMT4" ShapeID="_x0000_i1083" DrawAspect="Content" ObjectID="_1540027039" r:id="rId122"/>
        </w:object>
      </w:r>
    </w:p>
    <w:p w:rsidR="0073275E" w:rsidRDefault="0073275E" w:rsidP="00ED5382">
      <w:pPr>
        <w:pStyle w:val="20"/>
        <w:textAlignment w:val="center"/>
      </w:pPr>
      <w:r w:rsidRPr="00213A40">
        <w:rPr>
          <w:vertAlign w:val="subscript"/>
        </w:rPr>
        <w:object w:dxaOrig="3879" w:dyaOrig="920">
          <v:shape id="_x0000_i1084" type="#_x0000_t75" style="width:194pt;height:46pt" o:ole="">
            <v:imagedata r:id="rId123" o:title=""/>
          </v:shape>
          <o:OLEObject Type="Embed" ProgID="Equation.DSMT4" ShapeID="_x0000_i1084" DrawAspect="Content" ObjectID="_1540027040" r:id="rId124"/>
        </w:object>
      </w:r>
    </w:p>
    <w:p w:rsidR="00CE1FFE" w:rsidRDefault="00CE1FFE" w:rsidP="00ED5382">
      <w:pPr>
        <w:pStyle w:val="20"/>
        <w:textAlignment w:val="center"/>
      </w:pPr>
      <w:r w:rsidRPr="00213A40">
        <w:rPr>
          <w:vertAlign w:val="subscript"/>
        </w:rPr>
        <w:object w:dxaOrig="1840" w:dyaOrig="720">
          <v:shape id="_x0000_i1085" type="#_x0000_t75" style="width:92pt;height:36pt" o:ole="">
            <v:imagedata r:id="rId125" o:title=""/>
          </v:shape>
          <o:OLEObject Type="Embed" ProgID="Equation.DSMT4" ShapeID="_x0000_i1085" DrawAspect="Content" ObjectID="_1540027041" r:id="rId126"/>
        </w:object>
      </w:r>
    </w:p>
    <w:p w:rsidR="003071DD" w:rsidRDefault="003071DD" w:rsidP="00ED5382">
      <w:pPr>
        <w:pStyle w:val="20"/>
        <w:textAlignment w:val="center"/>
      </w:pPr>
      <w:r w:rsidRPr="00213A40">
        <w:rPr>
          <w:vertAlign w:val="subscript"/>
        </w:rPr>
        <w:object w:dxaOrig="3900" w:dyaOrig="920">
          <v:shape id="_x0000_i1086" type="#_x0000_t75" style="width:195pt;height:46pt" o:ole="">
            <v:imagedata r:id="rId127" o:title=""/>
          </v:shape>
          <o:OLEObject Type="Embed" ProgID="Equation.DSMT4" ShapeID="_x0000_i1086" DrawAspect="Content" ObjectID="_1540027042" r:id="rId128"/>
        </w:object>
      </w:r>
    </w:p>
    <w:p w:rsidR="003071DD" w:rsidRDefault="003071DD" w:rsidP="00ED5382">
      <w:pPr>
        <w:pStyle w:val="20"/>
        <w:textAlignment w:val="center"/>
      </w:pPr>
      <w:r>
        <w:rPr>
          <w:rFonts w:hint="eastAsia"/>
        </w:rPr>
        <w:t>由序列的移位性质得：</w:t>
      </w:r>
    </w:p>
    <w:p w:rsidR="003071DD" w:rsidRDefault="003071DD" w:rsidP="00ED5382">
      <w:pPr>
        <w:pStyle w:val="20"/>
        <w:textAlignment w:val="center"/>
      </w:pPr>
      <w:r w:rsidRPr="00213A40">
        <w:rPr>
          <w:vertAlign w:val="subscript"/>
        </w:rPr>
        <w:object w:dxaOrig="4360" w:dyaOrig="960">
          <v:shape id="_x0000_i1087" type="#_x0000_t75" style="width:218pt;height:48pt" o:ole="">
            <v:imagedata r:id="rId129" o:title=""/>
          </v:shape>
          <o:OLEObject Type="Embed" ProgID="Equation.DSMT4" ShapeID="_x0000_i1087" DrawAspect="Content" ObjectID="_1540027043" r:id="rId130"/>
        </w:object>
      </w:r>
    </w:p>
    <w:p w:rsidR="003071DD" w:rsidRDefault="005F7E70" w:rsidP="00ED5382">
      <w:pPr>
        <w:pStyle w:val="20"/>
        <w:textAlignment w:val="center"/>
      </w:pPr>
      <w:r>
        <w:rPr>
          <w:rFonts w:hint="eastAsia"/>
        </w:rPr>
        <w:t>求</w:t>
      </w:r>
      <w:r w:rsidRPr="00213A40">
        <w:rPr>
          <w:vertAlign w:val="subscript"/>
        </w:rPr>
        <w:object w:dxaOrig="1460" w:dyaOrig="400">
          <v:shape id="_x0000_i1088" type="#_x0000_t75" style="width:73pt;height:20pt" o:ole="">
            <v:imagedata r:id="rId131" o:title=""/>
          </v:shape>
          <o:OLEObject Type="Embed" ProgID="Equation.DSMT4" ShapeID="_x0000_i1088" DrawAspect="Content" ObjectID="_1540027044" r:id="rId132"/>
        </w:object>
      </w:r>
    </w:p>
    <w:p w:rsidR="00123E07" w:rsidRDefault="00123E07" w:rsidP="00ED5382">
      <w:pPr>
        <w:pStyle w:val="20"/>
        <w:textAlignment w:val="center"/>
      </w:pPr>
      <w:r w:rsidRPr="00213A40">
        <w:rPr>
          <w:vertAlign w:val="subscript"/>
        </w:rPr>
        <w:object w:dxaOrig="3900" w:dyaOrig="380">
          <v:shape id="_x0000_i1089" type="#_x0000_t75" style="width:195pt;height:19pt" o:ole="">
            <v:imagedata r:id="rId133" o:title=""/>
          </v:shape>
          <o:OLEObject Type="Embed" ProgID="Equation.DSMT4" ShapeID="_x0000_i1089" DrawAspect="Content" ObjectID="_1540027045" r:id="rId134"/>
        </w:object>
      </w:r>
    </w:p>
    <w:p w:rsidR="008B355D" w:rsidRDefault="00E41FB9" w:rsidP="00ED5382">
      <w:pPr>
        <w:pStyle w:val="20"/>
        <w:textAlignment w:val="center"/>
      </w:pPr>
      <w:r>
        <w:rPr>
          <w:rFonts w:ascii="宋体" w:hAnsi="宋体" w:hint="eastAsia"/>
          <w:noProof/>
          <w:szCs w:val="21"/>
        </w:rPr>
        <w:lastRenderedPageBreak/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99060</wp:posOffset>
            </wp:positionV>
            <wp:extent cx="3200400" cy="2674620"/>
            <wp:effectExtent l="0" t="0" r="0" b="0"/>
            <wp:wrapNone/>
            <wp:docPr id="360" name="图片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E07" w:rsidRPr="00213A40">
        <w:rPr>
          <w:vertAlign w:val="subscript"/>
        </w:rPr>
        <w:object w:dxaOrig="2900" w:dyaOrig="940">
          <v:shape id="_x0000_i1090" type="#_x0000_t75" style="width:145pt;height:47pt" o:ole="">
            <v:imagedata r:id="rId136" o:title=""/>
          </v:shape>
          <o:OLEObject Type="Embed" ProgID="Equation.DSMT4" ShapeID="_x0000_i1090" DrawAspect="Content" ObjectID="_1540027046" r:id="rId137"/>
        </w:object>
      </w:r>
    </w:p>
    <w:p w:rsidR="00123E07" w:rsidRPr="008110CD" w:rsidRDefault="00123E07" w:rsidP="00ED5382">
      <w:pPr>
        <w:pStyle w:val="20"/>
        <w:textAlignment w:val="center"/>
        <w:rPr>
          <w:rFonts w:ascii="宋体" w:hAnsi="宋体"/>
          <w:szCs w:val="21"/>
        </w:rPr>
      </w:pPr>
      <w:r w:rsidRPr="00213A40">
        <w:rPr>
          <w:vertAlign w:val="subscript"/>
        </w:rPr>
        <w:object w:dxaOrig="1740" w:dyaOrig="680">
          <v:shape id="_x0000_i1091" type="#_x0000_t75" style="width:87pt;height:34pt" o:ole="">
            <v:imagedata r:id="rId138" o:title=""/>
          </v:shape>
          <o:OLEObject Type="Embed" ProgID="Equation.DSMT4" ShapeID="_x0000_i1091" DrawAspect="Content" ObjectID="_1540027047" r:id="rId139"/>
        </w:object>
      </w:r>
    </w:p>
    <w:p w:rsidR="008110CD" w:rsidRDefault="00123E07" w:rsidP="00ED5382">
      <w:pPr>
        <w:pStyle w:val="20"/>
        <w:ind w:firstLineChars="0" w:firstLine="0"/>
        <w:textAlignment w:val="center"/>
      </w:pPr>
      <w:r w:rsidRPr="00213A40">
        <w:rPr>
          <w:vertAlign w:val="subscript"/>
        </w:rPr>
        <w:object w:dxaOrig="3620" w:dyaOrig="940">
          <v:shape id="_x0000_i1092" type="#_x0000_t75" style="width:181pt;height:47pt" o:ole="">
            <v:imagedata r:id="rId140" o:title=""/>
          </v:shape>
          <o:OLEObject Type="Embed" ProgID="Equation.DSMT4" ShapeID="_x0000_i1092" DrawAspect="Content" ObjectID="_1540027048" r:id="rId141"/>
        </w:object>
      </w:r>
    </w:p>
    <w:p w:rsidR="008D780B" w:rsidRDefault="008D780B" w:rsidP="00ED5382">
      <w:pPr>
        <w:pStyle w:val="20"/>
        <w:ind w:firstLineChars="0" w:firstLine="0"/>
        <w:textAlignment w:val="center"/>
      </w:pPr>
      <w:r w:rsidRPr="00213A40">
        <w:rPr>
          <w:vertAlign w:val="subscript"/>
        </w:rPr>
        <w:object w:dxaOrig="4099" w:dyaOrig="380">
          <v:shape id="_x0000_i1093" type="#_x0000_t75" style="width:205pt;height:19pt" o:ole="">
            <v:imagedata r:id="rId142" o:title=""/>
          </v:shape>
          <o:OLEObject Type="Embed" ProgID="Equation.DSMT4" ShapeID="_x0000_i1093" DrawAspect="Content" ObjectID="_1540027049" r:id="rId143"/>
        </w:object>
      </w:r>
    </w:p>
    <w:p w:rsidR="008D780B" w:rsidRDefault="008D780B" w:rsidP="00ED5382">
      <w:pPr>
        <w:pStyle w:val="20"/>
        <w:ind w:firstLineChars="0" w:firstLine="0"/>
        <w:textAlignment w:val="center"/>
      </w:pPr>
      <w:r w:rsidRPr="00213A40">
        <w:rPr>
          <w:vertAlign w:val="subscript"/>
        </w:rPr>
        <w:object w:dxaOrig="3240" w:dyaOrig="960">
          <v:shape id="_x0000_i1094" type="#_x0000_t75" style="width:162pt;height:48pt" o:ole="">
            <v:imagedata r:id="rId144" o:title=""/>
          </v:shape>
          <o:OLEObject Type="Embed" ProgID="Equation.DSMT4" ShapeID="_x0000_i1094" DrawAspect="Content" ObjectID="_1540027050" r:id="rId145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213A40">
        <w:rPr>
          <w:vertAlign w:val="subscript"/>
        </w:rPr>
        <w:object w:dxaOrig="620" w:dyaOrig="620">
          <v:shape id="_x0000_i1095" type="#_x0000_t75" style="width:31pt;height:31pt" o:ole="">
            <v:imagedata r:id="rId146" o:title=""/>
          </v:shape>
          <o:OLEObject Type="Embed" ProgID="Equation.DSMT4" ShapeID="_x0000_i1095" DrawAspect="Content" ObjectID="_1540027051" r:id="rId147"/>
        </w:object>
      </w:r>
    </w:p>
    <w:p w:rsidR="008D780B" w:rsidRDefault="008D780B" w:rsidP="00ED5382">
      <w:pPr>
        <w:pStyle w:val="20"/>
        <w:ind w:firstLineChars="0" w:firstLine="0"/>
        <w:textAlignment w:val="center"/>
      </w:pPr>
      <w:r w:rsidRPr="00213A40">
        <w:rPr>
          <w:vertAlign w:val="subscript"/>
        </w:rPr>
        <w:object w:dxaOrig="3180" w:dyaOrig="940">
          <v:shape id="_x0000_i1096" type="#_x0000_t75" style="width:159pt;height:47pt" o:ole="">
            <v:imagedata r:id="rId148" o:title=""/>
          </v:shape>
          <o:OLEObject Type="Embed" ProgID="Equation.DSMT4" ShapeID="_x0000_i1096" DrawAspect="Content" ObjectID="_1540027052" r:id="rId149"/>
        </w:object>
      </w:r>
      <w:r>
        <w:rPr>
          <w:rFonts w:hint="eastAsia"/>
        </w:rPr>
        <w:t>，</w:t>
      </w:r>
      <w:r w:rsidRPr="00213A40">
        <w:rPr>
          <w:vertAlign w:val="subscript"/>
        </w:rPr>
        <w:object w:dxaOrig="1700" w:dyaOrig="680">
          <v:shape id="_x0000_i1097" type="#_x0000_t75" style="width:85pt;height:34pt" o:ole="">
            <v:imagedata r:id="rId150" o:title=""/>
          </v:shape>
          <o:OLEObject Type="Embed" ProgID="Equation.DSMT4" ShapeID="_x0000_i1097" DrawAspect="Content" ObjectID="_1540027053" r:id="rId151"/>
        </w:object>
      </w:r>
    </w:p>
    <w:p w:rsidR="008D780B" w:rsidRDefault="008D780B" w:rsidP="00ED5382">
      <w:pPr>
        <w:pStyle w:val="20"/>
        <w:ind w:firstLineChars="0" w:firstLine="0"/>
        <w:textAlignment w:val="center"/>
      </w:pPr>
      <w:r w:rsidRPr="00213A40">
        <w:rPr>
          <w:vertAlign w:val="subscript"/>
        </w:rPr>
        <w:object w:dxaOrig="6660" w:dyaOrig="999">
          <v:shape id="_x0000_i1098" type="#_x0000_t75" style="width:333pt;height:50pt" o:ole="">
            <v:imagedata r:id="rId152" o:title=""/>
          </v:shape>
          <o:OLEObject Type="Embed" ProgID="Equation.DSMT4" ShapeID="_x0000_i1098" DrawAspect="Content" ObjectID="_1540027054" r:id="rId153"/>
        </w:object>
      </w:r>
      <w:r>
        <w:rPr>
          <w:rFonts w:hint="eastAsia"/>
        </w:rPr>
        <w:t>，</w:t>
      </w:r>
      <w:r w:rsidRPr="00213A40">
        <w:rPr>
          <w:vertAlign w:val="subscript"/>
        </w:rPr>
        <w:object w:dxaOrig="960" w:dyaOrig="620">
          <v:shape id="_x0000_i1099" type="#_x0000_t75" style="width:48pt;height:31pt" o:ole="">
            <v:imagedata r:id="rId154" o:title=""/>
          </v:shape>
          <o:OLEObject Type="Embed" ProgID="Equation.DSMT4" ShapeID="_x0000_i1099" DrawAspect="Content" ObjectID="_1540027055" r:id="rId155"/>
        </w:object>
      </w:r>
    </w:p>
    <w:p w:rsidR="00DE4C03" w:rsidRDefault="00E41FB9" w:rsidP="00ED5382">
      <w:pPr>
        <w:pStyle w:val="20"/>
        <w:ind w:firstLineChars="0" w:firstLine="0"/>
        <w:textAlignment w:val="center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3771900" cy="2839085"/>
            <wp:effectExtent l="0" t="0" r="0" b="0"/>
            <wp:docPr id="361" name="图片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6E734F" w:rsidRDefault="006E734F" w:rsidP="00ED5382">
      <w:pPr>
        <w:pStyle w:val="20"/>
        <w:ind w:firstLineChars="0" w:firstLine="0"/>
        <w:textAlignment w:val="center"/>
        <w:rPr>
          <w:rFonts w:ascii="宋体" w:hAnsi="宋体"/>
          <w:szCs w:val="21"/>
        </w:rPr>
      </w:pPr>
    </w:p>
    <w:p w:rsidR="006E734F" w:rsidRDefault="006E734F" w:rsidP="00ED5382">
      <w:pPr>
        <w:pStyle w:val="20"/>
        <w:ind w:firstLineChars="0" w:firstLine="0"/>
        <w:textAlignment w:val="center"/>
        <w:rPr>
          <w:rFonts w:ascii="宋体" w:hAnsi="宋体"/>
          <w:szCs w:val="21"/>
        </w:rPr>
      </w:pPr>
    </w:p>
    <w:p w:rsidR="006E734F" w:rsidRDefault="006E734F" w:rsidP="00ED5382">
      <w:pPr>
        <w:pStyle w:val="1"/>
      </w:pPr>
      <w:r w:rsidRPr="006E734F">
        <w:rPr>
          <w:rFonts w:hint="eastAsia"/>
        </w:rPr>
        <w:lastRenderedPageBreak/>
        <w:t>第</w:t>
      </w:r>
      <w:r w:rsidR="00AC32D2">
        <w:rPr>
          <w:rFonts w:hint="eastAsia"/>
        </w:rPr>
        <w:t>三次</w:t>
      </w:r>
      <w:r w:rsidRPr="006E734F">
        <w:rPr>
          <w:rFonts w:hint="eastAsia"/>
        </w:rPr>
        <w:t>课后作业</w:t>
      </w:r>
    </w:p>
    <w:p w:rsidR="006E734F" w:rsidRPr="00740725" w:rsidRDefault="006E734F" w:rsidP="00ED5382">
      <w:pPr>
        <w:autoSpaceDE w:val="0"/>
        <w:autoSpaceDN w:val="0"/>
        <w:adjustRightInd w:val="0"/>
        <w:spacing w:line="240" w:lineRule="auto"/>
        <w:jc w:val="left"/>
        <w:textAlignment w:val="center"/>
        <w:rPr>
          <w:kern w:val="0"/>
          <w:sz w:val="20"/>
          <w:szCs w:val="20"/>
        </w:rPr>
      </w:pPr>
      <w:r>
        <w:rPr>
          <w:kern w:val="0"/>
          <w:szCs w:val="21"/>
        </w:rPr>
        <w:t xml:space="preserve">(1) </w:t>
      </w:r>
      <w:r>
        <w:rPr>
          <w:rFonts w:ascii="宋体" w:cs="宋体" w:hint="eastAsia"/>
          <w:kern w:val="0"/>
          <w:szCs w:val="21"/>
        </w:rPr>
        <w:t>如果</w:t>
      </w:r>
      <w:r w:rsidRPr="00213A40">
        <w:rPr>
          <w:vertAlign w:val="subscript"/>
        </w:rPr>
        <w:object w:dxaOrig="580" w:dyaOrig="400">
          <v:shape id="_x0000_i1100" type="#_x0000_t75" style="width:29pt;height:20pt" o:ole="">
            <v:imagedata r:id="rId157" o:title=""/>
          </v:shape>
          <o:OLEObject Type="Embed" ProgID="Equation.DSMT4" ShapeID="_x0000_i1100" DrawAspect="Content" ObjectID="_1540027056" r:id="rId158"/>
        </w:object>
      </w:r>
      <w:r>
        <w:rPr>
          <w:rFonts w:ascii="宋体" w:cs="宋体" w:hint="eastAsia"/>
          <w:kern w:val="0"/>
          <w:szCs w:val="21"/>
        </w:rPr>
        <w:t>的最高频率为</w:t>
      </w:r>
      <w:r>
        <w:rPr>
          <w:rFonts w:ascii="SymbolMT" w:eastAsia="SymbolMT" w:cs="SymbolMT" w:hint="eastAsia"/>
          <w:kern w:val="0"/>
          <w:sz w:val="25"/>
          <w:szCs w:val="25"/>
        </w:rPr>
        <w:t>Ω</w:t>
      </w:r>
      <w:r>
        <w:rPr>
          <w:rFonts w:ascii="宋体" w:cs="宋体" w:hint="eastAsia"/>
          <w:kern w:val="0"/>
          <w:szCs w:val="21"/>
        </w:rPr>
        <w:t>，则</w:t>
      </w:r>
      <w:proofErr w:type="gramStart"/>
      <w:r>
        <w:rPr>
          <w:rFonts w:ascii="宋体" w:cs="宋体" w:hint="eastAsia"/>
          <w:kern w:val="0"/>
          <w:szCs w:val="21"/>
        </w:rPr>
        <w:t>下列由</w:t>
      </w:r>
      <w:proofErr w:type="gramEnd"/>
      <w:r w:rsidRPr="00213A40">
        <w:rPr>
          <w:vertAlign w:val="subscript"/>
        </w:rPr>
        <w:object w:dxaOrig="580" w:dyaOrig="400">
          <v:shape id="_x0000_i1101" type="#_x0000_t75" style="width:29pt;height:20pt" o:ole="">
            <v:imagedata r:id="rId157" o:title=""/>
          </v:shape>
          <o:OLEObject Type="Embed" ProgID="Equation.DSMT4" ShapeID="_x0000_i1101" DrawAspect="Content" ObjectID="_1540027057" r:id="rId159"/>
        </w:object>
      </w:r>
      <w:r>
        <w:rPr>
          <w:i/>
          <w:iCs/>
          <w:kern w:val="0"/>
          <w:sz w:val="24"/>
        </w:rPr>
        <w:t xml:space="preserve"> </w:t>
      </w:r>
      <w:r>
        <w:rPr>
          <w:rFonts w:ascii="宋体" w:cs="宋体" w:hint="eastAsia"/>
          <w:kern w:val="0"/>
          <w:szCs w:val="21"/>
        </w:rPr>
        <w:t>导出的信号的最高频率为多少？</w:t>
      </w:r>
    </w:p>
    <w:p w:rsidR="00740725" w:rsidRDefault="00740725" w:rsidP="00ED5382">
      <w:pPr>
        <w:pStyle w:val="20"/>
        <w:numPr>
          <w:ilvl w:val="0"/>
          <w:numId w:val="14"/>
        </w:numPr>
        <w:ind w:firstLineChars="0"/>
        <w:textAlignment w:val="center"/>
      </w:pPr>
      <w:r w:rsidRPr="00213A40">
        <w:rPr>
          <w:vertAlign w:val="subscript"/>
        </w:rPr>
        <w:object w:dxaOrig="720" w:dyaOrig="660">
          <v:shape id="_x0000_i1102" type="#_x0000_t75" style="width:36pt;height:33pt" o:ole="">
            <v:imagedata r:id="rId160" o:title=""/>
          </v:shape>
          <o:OLEObject Type="Embed" ProgID="Equation.DSMT4" ShapeID="_x0000_i1102" DrawAspect="Content" ObjectID="_1540027058" r:id="rId161"/>
        </w:object>
      </w:r>
    </w:p>
    <w:p w:rsidR="00740725" w:rsidRDefault="00740725" w:rsidP="00ED5382">
      <w:pPr>
        <w:pStyle w:val="20"/>
        <w:numPr>
          <w:ilvl w:val="0"/>
          <w:numId w:val="14"/>
        </w:numPr>
        <w:ind w:firstLineChars="0"/>
        <w:textAlignment w:val="center"/>
      </w:pPr>
      <w:r w:rsidRPr="00213A40">
        <w:rPr>
          <w:vertAlign w:val="subscript"/>
        </w:rPr>
        <w:object w:dxaOrig="700" w:dyaOrig="400">
          <v:shape id="_x0000_i1103" type="#_x0000_t75" style="width:35pt;height:20pt" o:ole="">
            <v:imagedata r:id="rId162" o:title=""/>
          </v:shape>
          <o:OLEObject Type="Embed" ProgID="Equation.DSMT4" ShapeID="_x0000_i1103" DrawAspect="Content" ObjectID="_1540027059" r:id="rId163"/>
        </w:object>
      </w:r>
    </w:p>
    <w:p w:rsidR="00740725" w:rsidRDefault="00740725" w:rsidP="00ED5382">
      <w:pPr>
        <w:pStyle w:val="20"/>
        <w:numPr>
          <w:ilvl w:val="0"/>
          <w:numId w:val="14"/>
        </w:numPr>
        <w:ind w:firstLineChars="0"/>
        <w:textAlignment w:val="center"/>
      </w:pPr>
      <w:r w:rsidRPr="00213A40">
        <w:rPr>
          <w:vertAlign w:val="subscript"/>
        </w:rPr>
        <w:object w:dxaOrig="580" w:dyaOrig="400">
          <v:shape id="_x0000_i1104" type="#_x0000_t75" style="width:29pt;height:20pt" o:ole="">
            <v:imagedata r:id="rId164" o:title=""/>
          </v:shape>
          <o:OLEObject Type="Embed" ProgID="Equation.DSMT4" ShapeID="_x0000_i1104" DrawAspect="Content" ObjectID="_1540027060" r:id="rId165"/>
        </w:object>
      </w:r>
    </w:p>
    <w:p w:rsidR="00740725" w:rsidRPr="00740725" w:rsidRDefault="00C16715" w:rsidP="00ED5382">
      <w:pPr>
        <w:pStyle w:val="20"/>
        <w:numPr>
          <w:ilvl w:val="0"/>
          <w:numId w:val="14"/>
        </w:numPr>
        <w:ind w:firstLineChars="0"/>
        <w:textAlignment w:val="center"/>
        <w:rPr>
          <w:rFonts w:ascii="宋体" w:hAnsi="宋体"/>
          <w:szCs w:val="21"/>
        </w:rPr>
      </w:pPr>
      <w:r w:rsidRPr="00213A40">
        <w:rPr>
          <w:vertAlign w:val="subscript"/>
        </w:rPr>
        <w:object w:dxaOrig="1420" w:dyaOrig="380">
          <v:shape id="_x0000_i1105" type="#_x0000_t75" style="width:71pt;height:19pt" o:ole="">
            <v:imagedata r:id="rId166" o:title=""/>
          </v:shape>
          <o:OLEObject Type="Embed" ProgID="Equation.DSMT4" ShapeID="_x0000_i1105" DrawAspect="Content" ObjectID="_1540027061" r:id="rId167"/>
        </w:object>
      </w:r>
    </w:p>
    <w:p w:rsidR="00265020" w:rsidRDefault="009D79C5" w:rsidP="00ED5382">
      <w:pPr>
        <w:pStyle w:val="20"/>
        <w:ind w:right="840" w:firstLineChars="0" w:firstLine="0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解：</w:t>
      </w:r>
    </w:p>
    <w:p w:rsidR="00590437" w:rsidRDefault="009D79C5" w:rsidP="00ED5382">
      <w:pPr>
        <w:pStyle w:val="20"/>
        <w:ind w:right="840" w:firstLineChars="0" w:firstLine="0"/>
        <w:textAlignment w:val="center"/>
      </w:pPr>
      <w:r>
        <w:rPr>
          <w:rFonts w:ascii="宋体" w:hAnsi="宋体" w:hint="eastAsia"/>
          <w:szCs w:val="21"/>
        </w:rPr>
        <w:t>(a)奈奎斯特率等于</w:t>
      </w:r>
      <w:r w:rsidRPr="00213A40">
        <w:rPr>
          <w:vertAlign w:val="subscript"/>
        </w:rPr>
        <w:object w:dxaOrig="580" w:dyaOrig="400">
          <v:shape id="_x0000_i1106" type="#_x0000_t75" style="width:29pt;height:20pt" o:ole="">
            <v:imagedata r:id="rId157" o:title=""/>
          </v:shape>
          <o:OLEObject Type="Embed" ProgID="Equation.DSMT4" ShapeID="_x0000_i1106" DrawAspect="Content" ObjectID="_1540027062" r:id="rId168"/>
        </w:object>
      </w:r>
      <w:r>
        <w:rPr>
          <w:rFonts w:hint="eastAsia"/>
        </w:rPr>
        <w:t>最高频率的俩倍。如果</w:t>
      </w:r>
    </w:p>
    <w:p w:rsidR="009D79C5" w:rsidRDefault="009D79C5" w:rsidP="00ED5382">
      <w:pPr>
        <w:pStyle w:val="20"/>
        <w:ind w:right="840" w:firstLineChars="0" w:firstLine="0"/>
        <w:jc w:val="center"/>
        <w:textAlignment w:val="center"/>
      </w:pPr>
      <w:r w:rsidRPr="00213A40">
        <w:rPr>
          <w:vertAlign w:val="subscript"/>
        </w:rPr>
        <w:object w:dxaOrig="1440" w:dyaOrig="639">
          <v:shape id="_x0000_i1107" type="#_x0000_t75" style="width:1in;height:32pt" o:ole="">
            <v:imagedata r:id="rId169" o:title=""/>
          </v:shape>
          <o:OLEObject Type="Embed" ProgID="Equation.DSMT4" ShapeID="_x0000_i1107" DrawAspect="Content" ObjectID="_1540027063" r:id="rId170"/>
        </w:object>
      </w:r>
    </w:p>
    <w:p w:rsidR="009D79C5" w:rsidRDefault="009D79C5" w:rsidP="00ED5382">
      <w:pPr>
        <w:pStyle w:val="20"/>
        <w:ind w:right="840" w:firstLineChars="0" w:firstLine="0"/>
        <w:textAlignment w:val="center"/>
      </w:pPr>
      <w:r>
        <w:rPr>
          <w:rFonts w:hint="eastAsia"/>
        </w:rPr>
        <w:t>那么</w:t>
      </w:r>
    </w:p>
    <w:p w:rsidR="009D79C5" w:rsidRDefault="009D79C5" w:rsidP="00ED5382">
      <w:pPr>
        <w:pStyle w:val="20"/>
        <w:ind w:right="840" w:firstLineChars="0" w:firstLine="0"/>
        <w:jc w:val="center"/>
        <w:textAlignment w:val="center"/>
      </w:pPr>
      <w:r w:rsidRPr="00213A40">
        <w:rPr>
          <w:vertAlign w:val="subscript"/>
        </w:rPr>
        <w:object w:dxaOrig="2100" w:dyaOrig="400">
          <v:shape id="_x0000_i1108" type="#_x0000_t75" style="width:105pt;height:20pt" o:ole="">
            <v:imagedata r:id="rId171" o:title=""/>
          </v:shape>
          <o:OLEObject Type="Embed" ProgID="Equation.DSMT4" ShapeID="_x0000_i1108" DrawAspect="Content" ObjectID="_1540027064" r:id="rId172"/>
        </w:object>
      </w:r>
    </w:p>
    <w:p w:rsidR="002338F8" w:rsidRPr="004533E7" w:rsidRDefault="009D79C5" w:rsidP="00ED5382">
      <w:pPr>
        <w:pStyle w:val="20"/>
        <w:ind w:right="840" w:firstLineChars="0" w:firstLine="0"/>
        <w:textAlignment w:val="center"/>
        <w:rPr>
          <w:rFonts w:ascii="宋体" w:hAnsi="宋体"/>
          <w:szCs w:val="21"/>
        </w:rPr>
      </w:pPr>
      <w:r>
        <w:rPr>
          <w:rFonts w:hint="eastAsia"/>
        </w:rPr>
        <w:t>于是，如果对于</w:t>
      </w:r>
      <w:r w:rsidRPr="00213A40">
        <w:rPr>
          <w:vertAlign w:val="subscript"/>
        </w:rPr>
        <w:object w:dxaOrig="820" w:dyaOrig="400">
          <v:shape id="_x0000_i1109" type="#_x0000_t75" style="width:41pt;height:20pt" o:ole="">
            <v:imagedata r:id="rId173" o:title=""/>
          </v:shape>
          <o:OLEObject Type="Embed" ProgID="Equation.DSMT4" ShapeID="_x0000_i1109" DrawAspect="Content" ObjectID="_1540027065" r:id="rId174"/>
        </w:object>
      </w:r>
      <w:r>
        <w:rPr>
          <w:rFonts w:hint="eastAsia"/>
        </w:rPr>
        <w:t>，</w:t>
      </w:r>
      <w:r w:rsidRPr="00213A40">
        <w:rPr>
          <w:vertAlign w:val="subscript"/>
        </w:rPr>
        <w:object w:dxaOrig="1219" w:dyaOrig="400">
          <v:shape id="_x0000_i1110" type="#_x0000_t75" style="width:61pt;height:20pt" o:ole="">
            <v:imagedata r:id="rId175" o:title=""/>
          </v:shape>
          <o:OLEObject Type="Embed" ProgID="Equation.DSMT4" ShapeID="_x0000_i1110" DrawAspect="Content" ObjectID="_1540027066" r:id="rId176"/>
        </w:object>
      </w:r>
      <w:r>
        <w:rPr>
          <w:rFonts w:hint="eastAsia"/>
        </w:rPr>
        <w:t>，这对于</w:t>
      </w:r>
      <w:r w:rsidRPr="00213A40">
        <w:rPr>
          <w:vertAlign w:val="subscript"/>
        </w:rPr>
        <w:object w:dxaOrig="780" w:dyaOrig="400">
          <v:shape id="_x0000_i1111" type="#_x0000_t75" style="width:39pt;height:20pt" o:ole="">
            <v:imagedata r:id="rId177" o:title=""/>
          </v:shape>
          <o:OLEObject Type="Embed" ProgID="Equation.DSMT4" ShapeID="_x0000_i1111" DrawAspect="Content" ObjectID="_1540027067" r:id="rId178"/>
        </w:object>
      </w:r>
      <w:r>
        <w:rPr>
          <w:rFonts w:hint="eastAsia"/>
        </w:rPr>
        <w:t>仍成立。于是求导不改变</w:t>
      </w:r>
      <w:r>
        <w:rPr>
          <w:rFonts w:ascii="宋体" w:hAnsi="宋体" w:hint="eastAsia"/>
          <w:szCs w:val="21"/>
        </w:rPr>
        <w:t>奈奎斯特率。</w:t>
      </w:r>
    </w:p>
    <w:p w:rsidR="002338F8" w:rsidRDefault="002338F8" w:rsidP="00ED5382">
      <w:pPr>
        <w:pStyle w:val="20"/>
        <w:ind w:right="840" w:firstLineChars="0" w:firstLine="0"/>
        <w:textAlignment w:val="center"/>
      </w:pPr>
      <w:r>
        <w:rPr>
          <w:rFonts w:hint="eastAsia"/>
        </w:rPr>
        <w:t>(b)</w:t>
      </w:r>
      <w:r>
        <w:rPr>
          <w:rFonts w:hint="eastAsia"/>
        </w:rPr>
        <w:t>信号</w:t>
      </w:r>
      <w:r w:rsidRPr="00213A40">
        <w:rPr>
          <w:vertAlign w:val="subscript"/>
        </w:rPr>
        <w:object w:dxaOrig="1440" w:dyaOrig="400">
          <v:shape id="_x0000_i1112" type="#_x0000_t75" style="width:1in;height:20pt" o:ole="">
            <v:imagedata r:id="rId179" o:title=""/>
          </v:shape>
          <o:OLEObject Type="Embed" ProgID="Equation.DSMT4" ShapeID="_x0000_i1112" DrawAspect="Content" ObjectID="_1540027068" r:id="rId180"/>
        </w:object>
      </w:r>
      <w:r>
        <w:rPr>
          <w:rFonts w:hint="eastAsia"/>
        </w:rPr>
        <w:t>是通过把</w:t>
      </w:r>
      <w:r w:rsidRPr="00213A40">
        <w:rPr>
          <w:vertAlign w:val="subscript"/>
        </w:rPr>
        <w:object w:dxaOrig="580" w:dyaOrig="400">
          <v:shape id="_x0000_i1113" type="#_x0000_t75" style="width:29pt;height:20pt" o:ole="">
            <v:imagedata r:id="rId181" o:title=""/>
          </v:shape>
          <o:OLEObject Type="Embed" ProgID="Equation.DSMT4" ShapeID="_x0000_i1113" DrawAspect="Content" ObjectID="_1540027069" r:id="rId182"/>
        </w:object>
      </w:r>
      <w:r>
        <w:rPr>
          <w:rFonts w:hint="eastAsia"/>
        </w:rPr>
        <w:t>时间轴缩短为原来的</w:t>
      </w:r>
      <w:r>
        <w:rPr>
          <w:rFonts w:hint="eastAsia"/>
        </w:rPr>
        <w:t>1/2</w:t>
      </w:r>
      <w:r>
        <w:rPr>
          <w:rFonts w:hint="eastAsia"/>
        </w:rPr>
        <w:t>而形成的，</w:t>
      </w:r>
      <w:r w:rsidR="00527D5F">
        <w:rPr>
          <w:rFonts w:hint="eastAsia"/>
        </w:rPr>
        <w:t>这将使频率轴伸长</w:t>
      </w:r>
      <w:r w:rsidR="00527D5F">
        <w:rPr>
          <w:rFonts w:hint="eastAsia"/>
        </w:rPr>
        <w:t>2</w:t>
      </w:r>
      <w:r w:rsidR="00527D5F">
        <w:rPr>
          <w:rFonts w:hint="eastAsia"/>
        </w:rPr>
        <w:t>倍。具体地，注意到</w:t>
      </w:r>
    </w:p>
    <w:p w:rsidR="007838F1" w:rsidRDefault="007838F1" w:rsidP="00ED5382">
      <w:pPr>
        <w:pStyle w:val="20"/>
        <w:ind w:right="840" w:firstLineChars="0" w:firstLine="0"/>
        <w:textAlignment w:val="center"/>
      </w:pPr>
      <w:r w:rsidRPr="00213A40">
        <w:rPr>
          <w:vertAlign w:val="subscript"/>
        </w:rPr>
        <w:object w:dxaOrig="7720" w:dyaOrig="680">
          <v:shape id="_x0000_i1114" type="#_x0000_t75" style="width:386pt;height:34pt" o:ole="">
            <v:imagedata r:id="rId183" o:title=""/>
          </v:shape>
          <o:OLEObject Type="Embed" ProgID="Equation.DSMT4" ShapeID="_x0000_i1114" DrawAspect="Content" ObjectID="_1540027070" r:id="rId184"/>
        </w:object>
      </w:r>
    </w:p>
    <w:p w:rsidR="00527D5F" w:rsidRDefault="007838F1" w:rsidP="00ED5382">
      <w:pPr>
        <w:pStyle w:val="20"/>
        <w:ind w:right="840" w:firstLineChars="0" w:firstLine="0"/>
        <w:textAlignment w:val="center"/>
      </w:pPr>
      <w:r>
        <w:rPr>
          <w:rFonts w:hint="eastAsia"/>
        </w:rPr>
        <w:t>从而，如果</w:t>
      </w:r>
      <w:r w:rsidRPr="00213A40">
        <w:rPr>
          <w:vertAlign w:val="subscript"/>
        </w:rPr>
        <w:object w:dxaOrig="580" w:dyaOrig="400">
          <v:shape id="_x0000_i1115" type="#_x0000_t75" style="width:29pt;height:20pt" o:ole="">
            <v:imagedata r:id="rId181" o:title=""/>
          </v:shape>
          <o:OLEObject Type="Embed" ProgID="Equation.DSMT4" ShapeID="_x0000_i1115" DrawAspect="Content" ObjectID="_1540027071" r:id="rId185"/>
        </w:object>
      </w:r>
      <w:r>
        <w:rPr>
          <w:rFonts w:hint="eastAsia"/>
        </w:rPr>
        <w:t>的</w:t>
      </w:r>
      <w:r>
        <w:rPr>
          <w:rFonts w:ascii="宋体" w:hAnsi="宋体" w:hint="eastAsia"/>
          <w:szCs w:val="21"/>
        </w:rPr>
        <w:t>奈奎斯特率是</w:t>
      </w:r>
      <w:r w:rsidRPr="00213A40">
        <w:rPr>
          <w:vertAlign w:val="subscript"/>
        </w:rPr>
        <w:object w:dxaOrig="260" w:dyaOrig="260">
          <v:shape id="_x0000_i1116" type="#_x0000_t75" style="width:13pt;height:13pt" o:ole="">
            <v:imagedata r:id="rId186" o:title=""/>
          </v:shape>
          <o:OLEObject Type="Embed" ProgID="Equation.DSMT4" ShapeID="_x0000_i1116" DrawAspect="Content" ObjectID="_1540027072" r:id="rId187"/>
        </w:object>
      </w:r>
      <w:r>
        <w:rPr>
          <w:rFonts w:hint="eastAsia"/>
        </w:rPr>
        <w:t>，则</w:t>
      </w:r>
      <w:r w:rsidRPr="00213A40">
        <w:rPr>
          <w:vertAlign w:val="subscript"/>
        </w:rPr>
        <w:object w:dxaOrig="600" w:dyaOrig="400">
          <v:shape id="_x0000_i1117" type="#_x0000_t75" style="width:30pt;height:20pt" o:ole="">
            <v:imagedata r:id="rId188" o:title=""/>
          </v:shape>
          <o:OLEObject Type="Embed" ProgID="Equation.DSMT4" ShapeID="_x0000_i1117" DrawAspect="Content" ObjectID="_1540027073" r:id="rId189"/>
        </w:object>
      </w:r>
      <w:r>
        <w:rPr>
          <w:rFonts w:hint="eastAsia"/>
        </w:rPr>
        <w:t>的</w:t>
      </w:r>
      <w:r>
        <w:rPr>
          <w:rFonts w:ascii="宋体" w:hAnsi="宋体" w:hint="eastAsia"/>
          <w:szCs w:val="21"/>
        </w:rPr>
        <w:t>奈奎斯特率是2</w:t>
      </w:r>
      <w:r w:rsidRPr="00213A40">
        <w:rPr>
          <w:vertAlign w:val="subscript"/>
        </w:rPr>
        <w:object w:dxaOrig="260" w:dyaOrig="260">
          <v:shape id="_x0000_i1118" type="#_x0000_t75" style="width:13pt;height:13pt" o:ole="">
            <v:imagedata r:id="rId186" o:title=""/>
          </v:shape>
          <o:OLEObject Type="Embed" ProgID="Equation.DSMT4" ShapeID="_x0000_i1118" DrawAspect="Content" ObjectID="_1540027074" r:id="rId190"/>
        </w:object>
      </w:r>
      <w:r>
        <w:rPr>
          <w:rFonts w:hint="eastAsia"/>
        </w:rPr>
        <w:t>。</w:t>
      </w:r>
    </w:p>
    <w:p w:rsidR="000A58FD" w:rsidRDefault="000A58FD" w:rsidP="00ED5382">
      <w:pPr>
        <w:pStyle w:val="20"/>
        <w:ind w:right="840" w:firstLineChars="0" w:firstLine="0"/>
        <w:textAlignment w:val="center"/>
      </w:pPr>
      <w:r>
        <w:rPr>
          <w:rFonts w:hint="eastAsia"/>
        </w:rPr>
        <w:t>(c)</w:t>
      </w:r>
      <w:r>
        <w:rPr>
          <w:rFonts w:hint="eastAsia"/>
        </w:rPr>
        <w:t>当俩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信号相乘，它们对应的福利也变换将是卷积的关系。所以，如果</w:t>
      </w:r>
      <w:r w:rsidRPr="00213A40">
        <w:rPr>
          <w:vertAlign w:val="subscript"/>
        </w:rPr>
        <w:object w:dxaOrig="1320" w:dyaOrig="400">
          <v:shape id="_x0000_i1119" type="#_x0000_t75" style="width:66pt;height:20pt" o:ole="">
            <v:imagedata r:id="rId191" o:title=""/>
          </v:shape>
          <o:OLEObject Type="Embed" ProgID="Equation.DSMT4" ShapeID="_x0000_i1119" DrawAspect="Content" ObjectID="_1540027075" r:id="rId192"/>
        </w:object>
      </w:r>
    </w:p>
    <w:p w:rsidR="000A58FD" w:rsidRDefault="000A58FD" w:rsidP="00ED5382">
      <w:pPr>
        <w:pStyle w:val="20"/>
        <w:ind w:right="840" w:firstLineChars="0" w:firstLine="0"/>
        <w:textAlignment w:val="center"/>
      </w:pPr>
      <w:r>
        <w:rPr>
          <w:rFonts w:hint="eastAsia"/>
        </w:rPr>
        <w:t>那么</w:t>
      </w:r>
    </w:p>
    <w:p w:rsidR="000A58FD" w:rsidRDefault="000A58FD" w:rsidP="00ED5382">
      <w:pPr>
        <w:pStyle w:val="20"/>
        <w:ind w:right="840" w:firstLineChars="0" w:firstLine="0"/>
        <w:jc w:val="center"/>
        <w:textAlignment w:val="center"/>
      </w:pPr>
      <w:r w:rsidRPr="00213A40">
        <w:rPr>
          <w:vertAlign w:val="subscript"/>
        </w:rPr>
        <w:object w:dxaOrig="3140" w:dyaOrig="620">
          <v:shape id="_x0000_i1120" type="#_x0000_t75" style="width:157pt;height:31pt" o:ole="">
            <v:imagedata r:id="rId193" o:title=""/>
          </v:shape>
          <o:OLEObject Type="Embed" ProgID="Equation.DSMT4" ShapeID="_x0000_i1120" DrawAspect="Content" ObjectID="_1540027076" r:id="rId194"/>
        </w:object>
      </w:r>
    </w:p>
    <w:p w:rsidR="00B0669D" w:rsidRDefault="00B0669D" w:rsidP="00ED5382">
      <w:pPr>
        <w:pStyle w:val="20"/>
        <w:ind w:right="840" w:firstLineChars="0" w:firstLine="0"/>
        <w:textAlignment w:val="center"/>
      </w:pPr>
      <w:r>
        <w:rPr>
          <w:rFonts w:hint="eastAsia"/>
        </w:rPr>
        <w:t>于是，</w:t>
      </w:r>
      <w:r w:rsidRPr="00213A40">
        <w:rPr>
          <w:vertAlign w:val="subscript"/>
        </w:rPr>
        <w:object w:dxaOrig="600" w:dyaOrig="400">
          <v:shape id="_x0000_i1121" type="#_x0000_t75" style="width:30pt;height:20pt" o:ole="">
            <v:imagedata r:id="rId195" o:title=""/>
          </v:shape>
          <o:OLEObject Type="Embed" ProgID="Equation.DSMT4" ShapeID="_x0000_i1121" DrawAspect="Content" ObjectID="_1540027077" r:id="rId196"/>
        </w:object>
      </w:r>
      <w:r>
        <w:rPr>
          <w:rFonts w:hint="eastAsia"/>
        </w:rPr>
        <w:t>的最高频率将是</w:t>
      </w:r>
      <w:r w:rsidRPr="00213A40">
        <w:rPr>
          <w:vertAlign w:val="subscript"/>
        </w:rPr>
        <w:object w:dxaOrig="580" w:dyaOrig="400">
          <v:shape id="_x0000_i1122" type="#_x0000_t75" style="width:29pt;height:20pt" o:ole="">
            <v:imagedata r:id="rId181" o:title=""/>
          </v:shape>
          <o:OLEObject Type="Embed" ProgID="Equation.DSMT4" ShapeID="_x0000_i1122" DrawAspect="Content" ObjectID="_1540027078" r:id="rId197"/>
        </w:object>
      </w:r>
      <w:r>
        <w:rPr>
          <w:rFonts w:hint="eastAsia"/>
        </w:rPr>
        <w:t>的最高频率的</w:t>
      </w:r>
      <w:r>
        <w:rPr>
          <w:rFonts w:hint="eastAsia"/>
        </w:rPr>
        <w:t>2</w:t>
      </w:r>
      <w:r>
        <w:rPr>
          <w:rFonts w:hint="eastAsia"/>
        </w:rPr>
        <w:t>倍，所以</w:t>
      </w:r>
      <w:r>
        <w:rPr>
          <w:rFonts w:ascii="宋体" w:hAnsi="宋体" w:hint="eastAsia"/>
          <w:szCs w:val="21"/>
        </w:rPr>
        <w:t>奈奎斯特率是2</w:t>
      </w:r>
      <w:r w:rsidRPr="00213A40">
        <w:rPr>
          <w:vertAlign w:val="subscript"/>
        </w:rPr>
        <w:object w:dxaOrig="260" w:dyaOrig="260">
          <v:shape id="_x0000_i1123" type="#_x0000_t75" style="width:13pt;height:13pt" o:ole="">
            <v:imagedata r:id="rId186" o:title=""/>
          </v:shape>
          <o:OLEObject Type="Embed" ProgID="Equation.DSMT4" ShapeID="_x0000_i1123" DrawAspect="Content" ObjectID="_1540027079" r:id="rId198"/>
        </w:object>
      </w:r>
      <w:r w:rsidR="00C16715">
        <w:rPr>
          <w:rFonts w:hint="eastAsia"/>
        </w:rPr>
        <w:t>。</w:t>
      </w:r>
    </w:p>
    <w:p w:rsidR="00C16715" w:rsidRDefault="00C16715" w:rsidP="00ED5382">
      <w:pPr>
        <w:pStyle w:val="20"/>
        <w:ind w:right="840" w:firstLineChars="0" w:firstLine="0"/>
        <w:textAlignment w:val="center"/>
      </w:pPr>
      <w:r>
        <w:rPr>
          <w:rFonts w:hint="eastAsia"/>
        </w:rPr>
        <w:t>(d)</w:t>
      </w:r>
      <w:r>
        <w:rPr>
          <w:rFonts w:hint="eastAsia"/>
        </w:rPr>
        <w:t>用</w:t>
      </w:r>
      <w:r w:rsidRPr="00213A40">
        <w:rPr>
          <w:vertAlign w:val="subscript"/>
        </w:rPr>
        <w:object w:dxaOrig="920" w:dyaOrig="400">
          <v:shape id="_x0000_i1124" type="#_x0000_t75" style="width:46pt;height:20pt" o:ole="">
            <v:imagedata r:id="rId199" o:title=""/>
          </v:shape>
          <o:OLEObject Type="Embed" ProgID="Equation.DSMT4" ShapeID="_x0000_i1124" DrawAspect="Content" ObjectID="_1540027080" r:id="rId200"/>
        </w:object>
      </w:r>
      <w:r>
        <w:rPr>
          <w:rFonts w:hint="eastAsia"/>
        </w:rPr>
        <w:t>调制一个信号，将把</w:t>
      </w:r>
      <w:r w:rsidRPr="00213A40">
        <w:rPr>
          <w:vertAlign w:val="subscript"/>
        </w:rPr>
        <w:object w:dxaOrig="580" w:dyaOrig="400">
          <v:shape id="_x0000_i1125" type="#_x0000_t75" style="width:29pt;height:20pt" o:ole="">
            <v:imagedata r:id="rId181" o:title=""/>
          </v:shape>
          <o:OLEObject Type="Embed" ProgID="Equation.DSMT4" ShapeID="_x0000_i1125" DrawAspect="Content" ObjectID="_1540027081" r:id="rId201"/>
        </w:object>
      </w:r>
      <w:r>
        <w:rPr>
          <w:rFonts w:hint="eastAsia"/>
        </w:rPr>
        <w:t>的谱上下移动</w:t>
      </w:r>
      <w:r w:rsidRPr="00213A40">
        <w:rPr>
          <w:vertAlign w:val="subscript"/>
        </w:rPr>
        <w:object w:dxaOrig="340" w:dyaOrig="360">
          <v:shape id="_x0000_i1126" type="#_x0000_t75" style="width:17pt;height:18pt" o:ole="">
            <v:imagedata r:id="rId202" o:title=""/>
          </v:shape>
          <o:OLEObject Type="Embed" ProgID="Equation.DSMT4" ShapeID="_x0000_i1126" DrawAspect="Content" ObjectID="_1540027082" r:id="rId203"/>
        </w:object>
      </w:r>
      <w:r>
        <w:rPr>
          <w:rFonts w:hint="eastAsia"/>
        </w:rPr>
        <w:t>，所以</w:t>
      </w:r>
      <w:r w:rsidRPr="00213A40">
        <w:rPr>
          <w:vertAlign w:val="subscript"/>
        </w:rPr>
        <w:object w:dxaOrig="2100" w:dyaOrig="400">
          <v:shape id="_x0000_i1127" type="#_x0000_t75" style="width:105pt;height:20pt" o:ole="">
            <v:imagedata r:id="rId204" o:title=""/>
          </v:shape>
          <o:OLEObject Type="Embed" ProgID="Equation.DSMT4" ShapeID="_x0000_i1127" DrawAspect="Content" ObjectID="_1540027083" r:id="rId205"/>
        </w:object>
      </w:r>
      <w:r>
        <w:rPr>
          <w:rFonts w:hint="eastAsia"/>
        </w:rPr>
        <w:t>的</w:t>
      </w:r>
      <w:r>
        <w:rPr>
          <w:rFonts w:ascii="宋体" w:hAnsi="宋体" w:hint="eastAsia"/>
          <w:szCs w:val="21"/>
        </w:rPr>
        <w:t>奈奎斯特率是</w:t>
      </w:r>
      <w:r w:rsidRPr="00213A40">
        <w:rPr>
          <w:vertAlign w:val="subscript"/>
        </w:rPr>
        <w:object w:dxaOrig="880" w:dyaOrig="360">
          <v:shape id="_x0000_i1128" type="#_x0000_t75" style="width:44pt;height:18pt" o:ole="">
            <v:imagedata r:id="rId206" o:title=""/>
          </v:shape>
          <o:OLEObject Type="Embed" ProgID="Equation.DSMT4" ShapeID="_x0000_i1128" DrawAspect="Content" ObjectID="_1540027084" r:id="rId207"/>
        </w:object>
      </w:r>
      <w:r w:rsidR="00185780">
        <w:rPr>
          <w:rFonts w:hint="eastAsia"/>
        </w:rPr>
        <w:t>。</w:t>
      </w:r>
    </w:p>
    <w:p w:rsidR="00265020" w:rsidRDefault="00265020" w:rsidP="00ED5382">
      <w:pPr>
        <w:autoSpaceDE w:val="0"/>
        <w:autoSpaceDN w:val="0"/>
        <w:adjustRightInd w:val="0"/>
        <w:spacing w:line="240" w:lineRule="auto"/>
        <w:jc w:val="left"/>
        <w:textAlignment w:val="center"/>
        <w:rPr>
          <w:kern w:val="0"/>
          <w:sz w:val="20"/>
          <w:szCs w:val="20"/>
        </w:rPr>
      </w:pPr>
      <w:r>
        <w:rPr>
          <w:kern w:val="0"/>
          <w:szCs w:val="21"/>
        </w:rPr>
        <w:t xml:space="preserve">(2) </w:t>
      </w:r>
      <w:r>
        <w:rPr>
          <w:rFonts w:ascii="宋体" w:cs="宋体" w:hint="eastAsia"/>
          <w:kern w:val="0"/>
          <w:szCs w:val="21"/>
        </w:rPr>
        <w:t>已知两个有限长序列为</w:t>
      </w:r>
      <w:r w:rsidRPr="00213A40">
        <w:rPr>
          <w:vertAlign w:val="subscript"/>
        </w:rPr>
        <w:object w:dxaOrig="2020" w:dyaOrig="720">
          <v:shape id="_x0000_i1129" type="#_x0000_t75" style="width:101pt;height:36pt" o:ole="">
            <v:imagedata r:id="rId208" o:title=""/>
          </v:shape>
          <o:OLEObject Type="Embed" ProgID="Equation.DSMT4" ShapeID="_x0000_i1129" DrawAspect="Content" ObjectID="_1540027085" r:id="rId209"/>
        </w:object>
      </w:r>
      <w:r>
        <w:rPr>
          <w:rFonts w:hint="eastAsia"/>
        </w:rPr>
        <w:t>，</w:t>
      </w:r>
      <w:r w:rsidRPr="00213A40">
        <w:rPr>
          <w:vertAlign w:val="subscript"/>
        </w:rPr>
        <w:object w:dxaOrig="1980" w:dyaOrig="720">
          <v:shape id="_x0000_i1130" type="#_x0000_t75" style="width:99pt;height:36pt" o:ole="">
            <v:imagedata r:id="rId210" o:title=""/>
          </v:shape>
          <o:OLEObject Type="Embed" ProgID="Equation.DSMT4" ShapeID="_x0000_i1130" DrawAspect="Content" ObjectID="_1540027086" r:id="rId211"/>
        </w:object>
      </w:r>
      <w:r>
        <w:rPr>
          <w:rFonts w:ascii="宋体" w:cs="宋体" w:hint="eastAsia"/>
          <w:kern w:val="0"/>
          <w:szCs w:val="21"/>
        </w:rPr>
        <w:t>，试用作图表示</w:t>
      </w:r>
      <w:r>
        <w:rPr>
          <w:i/>
          <w:iCs/>
          <w:kern w:val="0"/>
          <w:sz w:val="24"/>
        </w:rPr>
        <w:t>x</w:t>
      </w:r>
      <w:r>
        <w:rPr>
          <w:kern w:val="0"/>
          <w:sz w:val="24"/>
        </w:rPr>
        <w:t>(</w:t>
      </w:r>
      <w:r>
        <w:rPr>
          <w:i/>
          <w:iCs/>
          <w:kern w:val="0"/>
          <w:sz w:val="24"/>
        </w:rPr>
        <w:t>n</w:t>
      </w:r>
      <w:r>
        <w:rPr>
          <w:kern w:val="0"/>
          <w:sz w:val="24"/>
        </w:rPr>
        <w:t xml:space="preserve">) </w:t>
      </w:r>
      <w:r>
        <w:rPr>
          <w:rFonts w:ascii="宋体" w:cs="宋体" w:hint="eastAsia"/>
          <w:kern w:val="0"/>
          <w:szCs w:val="21"/>
        </w:rPr>
        <w:t>和</w:t>
      </w:r>
      <w:r>
        <w:rPr>
          <w:i/>
          <w:iCs/>
          <w:kern w:val="0"/>
          <w:sz w:val="24"/>
        </w:rPr>
        <w:t>y</w:t>
      </w:r>
      <w:r>
        <w:rPr>
          <w:kern w:val="0"/>
          <w:sz w:val="24"/>
        </w:rPr>
        <w:t>(</w:t>
      </w:r>
      <w:r>
        <w:rPr>
          <w:i/>
          <w:iCs/>
          <w:kern w:val="0"/>
          <w:sz w:val="24"/>
        </w:rPr>
        <w:t>n</w:t>
      </w:r>
      <w:r>
        <w:rPr>
          <w:kern w:val="0"/>
          <w:sz w:val="24"/>
        </w:rPr>
        <w:t>)</w:t>
      </w:r>
      <w:r>
        <w:rPr>
          <w:rFonts w:ascii="宋体" w:cs="宋体" w:hint="eastAsia"/>
          <w:kern w:val="0"/>
          <w:szCs w:val="21"/>
        </w:rPr>
        <w:t>，并</w:t>
      </w:r>
      <w:r>
        <w:rPr>
          <w:rFonts w:ascii="宋体" w:cs="宋体" w:hint="eastAsia"/>
          <w:kern w:val="0"/>
          <w:szCs w:val="21"/>
        </w:rPr>
        <w:lastRenderedPageBreak/>
        <w:t>求</w:t>
      </w:r>
      <w:r>
        <w:rPr>
          <w:i/>
          <w:iCs/>
          <w:kern w:val="0"/>
          <w:sz w:val="24"/>
        </w:rPr>
        <w:t>x</w:t>
      </w:r>
      <w:r>
        <w:rPr>
          <w:kern w:val="0"/>
          <w:sz w:val="24"/>
        </w:rPr>
        <w:t>(</w:t>
      </w:r>
      <w:r>
        <w:rPr>
          <w:i/>
          <w:iCs/>
          <w:kern w:val="0"/>
          <w:sz w:val="24"/>
        </w:rPr>
        <w:t>n</w:t>
      </w:r>
      <w:r>
        <w:rPr>
          <w:kern w:val="0"/>
          <w:sz w:val="24"/>
        </w:rPr>
        <w:t>)</w:t>
      </w:r>
      <w:r>
        <w:rPr>
          <w:rFonts w:ascii="宋体" w:cs="宋体" w:hint="eastAsia"/>
          <w:kern w:val="0"/>
          <w:szCs w:val="21"/>
        </w:rPr>
        <w:t>和</w:t>
      </w:r>
      <w:r>
        <w:rPr>
          <w:i/>
          <w:iCs/>
          <w:kern w:val="0"/>
          <w:sz w:val="24"/>
        </w:rPr>
        <w:t>y</w:t>
      </w:r>
      <w:r>
        <w:rPr>
          <w:kern w:val="0"/>
          <w:sz w:val="24"/>
        </w:rPr>
        <w:t>(</w:t>
      </w:r>
      <w:r>
        <w:rPr>
          <w:i/>
          <w:iCs/>
          <w:kern w:val="0"/>
          <w:sz w:val="24"/>
        </w:rPr>
        <w:t>n</w:t>
      </w:r>
      <w:r>
        <w:rPr>
          <w:kern w:val="0"/>
          <w:sz w:val="24"/>
        </w:rPr>
        <w:t>)</w:t>
      </w:r>
      <w:r>
        <w:rPr>
          <w:rFonts w:ascii="宋体" w:cs="宋体" w:hint="eastAsia"/>
          <w:kern w:val="0"/>
          <w:szCs w:val="21"/>
        </w:rPr>
        <w:t>的线性卷积</w:t>
      </w:r>
      <w:r w:rsidR="00AF5026">
        <w:rPr>
          <w:rFonts w:ascii="宋体" w:cs="宋体" w:hint="eastAsia"/>
          <w:kern w:val="0"/>
          <w:szCs w:val="21"/>
        </w:rPr>
        <w:t>，</w:t>
      </w:r>
      <w:r>
        <w:rPr>
          <w:rFonts w:ascii="宋体" w:cs="宋体" w:hint="eastAsia"/>
          <w:kern w:val="0"/>
          <w:szCs w:val="21"/>
        </w:rPr>
        <w:t>作图表示其过程。</w:t>
      </w:r>
    </w:p>
    <w:p w:rsidR="007C67BC" w:rsidRDefault="005C2F5B" w:rsidP="00ED5382">
      <w:pPr>
        <w:pStyle w:val="20"/>
        <w:ind w:right="840" w:firstLineChars="0" w:firstLine="0"/>
        <w:textAlignment w:val="center"/>
      </w:pPr>
      <w:r>
        <w:rPr>
          <w:rFonts w:hint="eastAsia"/>
        </w:rPr>
        <w:t>(</w:t>
      </w:r>
      <w:r>
        <w:rPr>
          <w:rFonts w:hint="eastAsia"/>
        </w:rPr>
        <w:t>略</w:t>
      </w:r>
      <w:bookmarkStart w:id="1" w:name="_GoBack"/>
      <w:bookmarkEnd w:id="1"/>
      <w:r>
        <w:rPr>
          <w:rFonts w:hint="eastAsia"/>
        </w:rPr>
        <w:t>)</w:t>
      </w:r>
    </w:p>
    <w:p w:rsidR="00AF5026" w:rsidRDefault="00AF5026" w:rsidP="00ED5382">
      <w:pPr>
        <w:pStyle w:val="20"/>
        <w:ind w:right="840" w:firstLineChars="0" w:firstLine="0"/>
        <w:textAlignment w:val="center"/>
      </w:pPr>
    </w:p>
    <w:p w:rsidR="00AF5026" w:rsidRDefault="00D156ED" w:rsidP="00ED5382">
      <w:pPr>
        <w:pStyle w:val="20"/>
        <w:ind w:right="840" w:firstLineChars="0" w:firstLine="0"/>
        <w:textAlignment w:val="center"/>
      </w:pPr>
      <w:r>
        <w:rPr>
          <w:rFonts w:hint="eastAsia"/>
        </w:rPr>
        <w:t>3</w:t>
      </w:r>
      <w:r>
        <w:rPr>
          <w:rFonts w:hint="eastAsia"/>
        </w:rPr>
        <w:t>）</w:t>
      </w:r>
    </w:p>
    <w:p w:rsidR="00D156ED" w:rsidRDefault="00D156ED" w:rsidP="00ED5382">
      <w:pPr>
        <w:pStyle w:val="20"/>
        <w:ind w:right="840" w:firstLineChars="0" w:firstLine="0"/>
        <w:textAlignment w:val="center"/>
      </w:pPr>
      <w:r>
        <w:rPr>
          <w:noProof/>
        </w:rPr>
        <w:drawing>
          <wp:inline distT="0" distB="0" distL="0" distR="0">
            <wp:extent cx="6216650" cy="4314205"/>
            <wp:effectExtent l="0" t="0" r="0" b="0"/>
            <wp:docPr id="405" name="图片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431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026" w:rsidRDefault="00AF5026" w:rsidP="00ED5382">
      <w:pPr>
        <w:pStyle w:val="20"/>
        <w:ind w:right="840" w:firstLineChars="0" w:firstLine="0"/>
        <w:textAlignment w:val="center"/>
      </w:pPr>
    </w:p>
    <w:sectPr w:rsidR="00AF5026" w:rsidSect="00A12464">
      <w:headerReference w:type="default" r:id="rId213"/>
      <w:footerReference w:type="default" r:id="rId214"/>
      <w:pgSz w:w="11906" w:h="16838" w:code="9"/>
      <w:pgMar w:top="1134" w:right="1134" w:bottom="1134" w:left="1134" w:header="68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B9A" w:rsidRDefault="00577B9A">
      <w:r>
        <w:separator/>
      </w:r>
    </w:p>
  </w:endnote>
  <w:endnote w:type="continuationSeparator" w:id="0">
    <w:p w:rsidR="00577B9A" w:rsidRDefault="00577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D09" w:rsidRDefault="00FF3D09" w:rsidP="00095F2F">
    <w:pPr>
      <w:pStyle w:val="a4"/>
      <w:tabs>
        <w:tab w:val="clear" w:pos="4153"/>
        <w:tab w:val="clear" w:pos="8306"/>
        <w:tab w:val="right" w:pos="9638"/>
      </w:tabs>
    </w:pPr>
    <w:r>
      <w:rPr>
        <w:rFonts w:hint="eastAsia"/>
      </w:rPr>
      <w:t>上海交通大学工程信号处理作业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5C2F5B">
      <w:rPr>
        <w:noProof/>
      </w:rPr>
      <w:t>7</w:t>
    </w:r>
    <w:r>
      <w:fldChar w:fldCharType="end"/>
    </w:r>
    <w:r>
      <w:rPr>
        <w:rFonts w:hint="eastAsia"/>
      </w:rPr>
      <w:t>/</w:t>
    </w:r>
    <w:fldSimple w:instr=" NUMPAGES ">
      <w:r w:rsidR="005C2F5B"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B9A" w:rsidRDefault="00577B9A">
      <w:r>
        <w:separator/>
      </w:r>
    </w:p>
  </w:footnote>
  <w:footnote w:type="continuationSeparator" w:id="0">
    <w:p w:rsidR="00577B9A" w:rsidRDefault="00577B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D09" w:rsidRDefault="008E4864" w:rsidP="007F412D">
    <w:pPr>
      <w:pStyle w:val="a3"/>
      <w:tabs>
        <w:tab w:val="clear" w:pos="4153"/>
        <w:tab w:val="clear" w:pos="8306"/>
        <w:tab w:val="right" w:pos="9638"/>
      </w:tabs>
    </w:pPr>
    <w:r>
      <w:rPr>
        <w:rFonts w:hint="eastAsia"/>
      </w:rPr>
      <w:t>课后作业答案</w:t>
    </w:r>
    <w:r w:rsidR="00FF3D09">
      <w:tab/>
    </w:r>
    <w:r w:rsidR="00FF3D09">
      <w:fldChar w:fldCharType="begin"/>
    </w:r>
    <w:r w:rsidR="00FF3D09">
      <w:instrText xml:space="preserve"> </w:instrText>
    </w:r>
    <w:r w:rsidR="00FF3D09">
      <w:rPr>
        <w:rFonts w:hint="eastAsia"/>
      </w:rPr>
      <w:instrText>TIME \@ "yyyy-MM-dd"</w:instrText>
    </w:r>
    <w:r w:rsidR="00FF3D09">
      <w:instrText xml:space="preserve"> </w:instrText>
    </w:r>
    <w:r w:rsidR="00FF3D09">
      <w:fldChar w:fldCharType="separate"/>
    </w:r>
    <w:r w:rsidR="005C2F5B">
      <w:rPr>
        <w:noProof/>
      </w:rPr>
      <w:t>2016-11-07</w:t>
    </w:r>
    <w:r w:rsidR="00FF3D09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2A001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83E7E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40C2AD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62CB1C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83920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CE2FA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7762F2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AEE318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4DA2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DA0EF9C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445E15D0"/>
    <w:multiLevelType w:val="hybridMultilevel"/>
    <w:tmpl w:val="F13E9A76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4515FB7"/>
    <w:multiLevelType w:val="multilevel"/>
    <w:tmpl w:val="81C29378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12">
    <w:nsid w:val="574D7563"/>
    <w:multiLevelType w:val="hybridMultilevel"/>
    <w:tmpl w:val="3E6C257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A1066CB"/>
    <w:multiLevelType w:val="hybridMultilevel"/>
    <w:tmpl w:val="6AE8C06A"/>
    <w:lvl w:ilvl="0" w:tplc="057CD226">
      <w:start w:val="1"/>
      <w:numFmt w:val="decimal"/>
      <w:lvlText w:val="（%1.）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747C7B98"/>
    <w:multiLevelType w:val="multilevel"/>
    <w:tmpl w:val="35AC76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4"/>
  </w:num>
  <w:num w:numId="13">
    <w:abstractNumId w:val="13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>
      <v:fill color="white" on="f"/>
      <v:stroke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F47"/>
    <w:rsid w:val="00004336"/>
    <w:rsid w:val="00033D3E"/>
    <w:rsid w:val="00046006"/>
    <w:rsid w:val="000503E4"/>
    <w:rsid w:val="00062B68"/>
    <w:rsid w:val="00073CF7"/>
    <w:rsid w:val="00090344"/>
    <w:rsid w:val="00092BB7"/>
    <w:rsid w:val="00095F2F"/>
    <w:rsid w:val="000A58FD"/>
    <w:rsid w:val="000A5F8B"/>
    <w:rsid w:val="000D24CD"/>
    <w:rsid w:val="000E460B"/>
    <w:rsid w:val="00123E07"/>
    <w:rsid w:val="001270E5"/>
    <w:rsid w:val="001436D7"/>
    <w:rsid w:val="00185780"/>
    <w:rsid w:val="001B0C20"/>
    <w:rsid w:val="001B43C9"/>
    <w:rsid w:val="001B4C5D"/>
    <w:rsid w:val="001B7870"/>
    <w:rsid w:val="001C203D"/>
    <w:rsid w:val="001D2416"/>
    <w:rsid w:val="001E38F3"/>
    <w:rsid w:val="001E436D"/>
    <w:rsid w:val="001F16F5"/>
    <w:rsid w:val="001F24D2"/>
    <w:rsid w:val="00202F4B"/>
    <w:rsid w:val="0021129C"/>
    <w:rsid w:val="00213A40"/>
    <w:rsid w:val="00221CE9"/>
    <w:rsid w:val="002338F8"/>
    <w:rsid w:val="00262312"/>
    <w:rsid w:val="00265020"/>
    <w:rsid w:val="002833CA"/>
    <w:rsid w:val="00286A12"/>
    <w:rsid w:val="00295930"/>
    <w:rsid w:val="002E2713"/>
    <w:rsid w:val="00300962"/>
    <w:rsid w:val="003071DD"/>
    <w:rsid w:val="00313265"/>
    <w:rsid w:val="00330B9E"/>
    <w:rsid w:val="0034707D"/>
    <w:rsid w:val="00371E60"/>
    <w:rsid w:val="00390262"/>
    <w:rsid w:val="00392412"/>
    <w:rsid w:val="003B3664"/>
    <w:rsid w:val="003C550A"/>
    <w:rsid w:val="003D3497"/>
    <w:rsid w:val="003E516D"/>
    <w:rsid w:val="003E7673"/>
    <w:rsid w:val="003E7B9A"/>
    <w:rsid w:val="00405D81"/>
    <w:rsid w:val="00434243"/>
    <w:rsid w:val="00437A59"/>
    <w:rsid w:val="00440549"/>
    <w:rsid w:val="004405C7"/>
    <w:rsid w:val="004533E7"/>
    <w:rsid w:val="00475046"/>
    <w:rsid w:val="004A5D6F"/>
    <w:rsid w:val="004C5869"/>
    <w:rsid w:val="004C63C4"/>
    <w:rsid w:val="004E214B"/>
    <w:rsid w:val="005161F6"/>
    <w:rsid w:val="00527D5F"/>
    <w:rsid w:val="00542424"/>
    <w:rsid w:val="00542D2A"/>
    <w:rsid w:val="005446B3"/>
    <w:rsid w:val="00546AEE"/>
    <w:rsid w:val="00550C59"/>
    <w:rsid w:val="005572FF"/>
    <w:rsid w:val="00577B9A"/>
    <w:rsid w:val="00590437"/>
    <w:rsid w:val="00596F31"/>
    <w:rsid w:val="005B1846"/>
    <w:rsid w:val="005B54C0"/>
    <w:rsid w:val="005C2D45"/>
    <w:rsid w:val="005C2F5B"/>
    <w:rsid w:val="005D7667"/>
    <w:rsid w:val="005F0AD2"/>
    <w:rsid w:val="005F7E70"/>
    <w:rsid w:val="0067213F"/>
    <w:rsid w:val="00693D2A"/>
    <w:rsid w:val="006A0154"/>
    <w:rsid w:val="006B5A39"/>
    <w:rsid w:val="006C5E47"/>
    <w:rsid w:val="006D475E"/>
    <w:rsid w:val="006E734F"/>
    <w:rsid w:val="006F62D5"/>
    <w:rsid w:val="007214E9"/>
    <w:rsid w:val="00722FDA"/>
    <w:rsid w:val="00731E38"/>
    <w:rsid w:val="0073275E"/>
    <w:rsid w:val="00734A89"/>
    <w:rsid w:val="00735E9C"/>
    <w:rsid w:val="00740725"/>
    <w:rsid w:val="00763C21"/>
    <w:rsid w:val="007809F2"/>
    <w:rsid w:val="007838F1"/>
    <w:rsid w:val="007C67BC"/>
    <w:rsid w:val="007E6B14"/>
    <w:rsid w:val="007F412D"/>
    <w:rsid w:val="007F4E83"/>
    <w:rsid w:val="008110CD"/>
    <w:rsid w:val="0082537D"/>
    <w:rsid w:val="00834117"/>
    <w:rsid w:val="008B355D"/>
    <w:rsid w:val="008C0F70"/>
    <w:rsid w:val="008C3BE5"/>
    <w:rsid w:val="008D780B"/>
    <w:rsid w:val="008D7BC6"/>
    <w:rsid w:val="008E3D5D"/>
    <w:rsid w:val="008E4864"/>
    <w:rsid w:val="009049FB"/>
    <w:rsid w:val="00922D8C"/>
    <w:rsid w:val="00936F47"/>
    <w:rsid w:val="009378DC"/>
    <w:rsid w:val="00943CAC"/>
    <w:rsid w:val="00945C91"/>
    <w:rsid w:val="009519C4"/>
    <w:rsid w:val="009B2504"/>
    <w:rsid w:val="009D79C5"/>
    <w:rsid w:val="00A057D7"/>
    <w:rsid w:val="00A12464"/>
    <w:rsid w:val="00A82E6C"/>
    <w:rsid w:val="00A94FB5"/>
    <w:rsid w:val="00A96C27"/>
    <w:rsid w:val="00A974F2"/>
    <w:rsid w:val="00AA2DA4"/>
    <w:rsid w:val="00AB5047"/>
    <w:rsid w:val="00AC32D2"/>
    <w:rsid w:val="00AF5026"/>
    <w:rsid w:val="00B04848"/>
    <w:rsid w:val="00B0669D"/>
    <w:rsid w:val="00B260BC"/>
    <w:rsid w:val="00B34FF7"/>
    <w:rsid w:val="00B520F4"/>
    <w:rsid w:val="00B719CC"/>
    <w:rsid w:val="00B92363"/>
    <w:rsid w:val="00B96D55"/>
    <w:rsid w:val="00BA1F1D"/>
    <w:rsid w:val="00BA5659"/>
    <w:rsid w:val="00C15357"/>
    <w:rsid w:val="00C15B7C"/>
    <w:rsid w:val="00C16715"/>
    <w:rsid w:val="00C31C6C"/>
    <w:rsid w:val="00C448C8"/>
    <w:rsid w:val="00C47465"/>
    <w:rsid w:val="00C5427D"/>
    <w:rsid w:val="00C8011B"/>
    <w:rsid w:val="00C83BED"/>
    <w:rsid w:val="00C857FD"/>
    <w:rsid w:val="00CC15EA"/>
    <w:rsid w:val="00CC3384"/>
    <w:rsid w:val="00CC358F"/>
    <w:rsid w:val="00CD29CB"/>
    <w:rsid w:val="00CE133B"/>
    <w:rsid w:val="00CE1FFE"/>
    <w:rsid w:val="00CE6AFB"/>
    <w:rsid w:val="00D02911"/>
    <w:rsid w:val="00D156ED"/>
    <w:rsid w:val="00D33E06"/>
    <w:rsid w:val="00D43F23"/>
    <w:rsid w:val="00D573C2"/>
    <w:rsid w:val="00DC2E14"/>
    <w:rsid w:val="00DE4C03"/>
    <w:rsid w:val="00DF1337"/>
    <w:rsid w:val="00E20420"/>
    <w:rsid w:val="00E41FB9"/>
    <w:rsid w:val="00E5356B"/>
    <w:rsid w:val="00E571DE"/>
    <w:rsid w:val="00E73F5A"/>
    <w:rsid w:val="00E8565F"/>
    <w:rsid w:val="00ED5382"/>
    <w:rsid w:val="00F032C9"/>
    <w:rsid w:val="00F12E65"/>
    <w:rsid w:val="00F6560A"/>
    <w:rsid w:val="00FC64A5"/>
    <w:rsid w:val="00FD274B"/>
    <w:rsid w:val="00FD2B46"/>
    <w:rsid w:val="00FF373A"/>
    <w:rsid w:val="00FF3D09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  <v:stroke weight="2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6AEE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0"/>
    <w:qFormat/>
    <w:rsid w:val="003E516D"/>
    <w:pPr>
      <w:keepNext/>
      <w:keepLines/>
      <w:numPr>
        <w:numId w:val="11"/>
      </w:numPr>
      <w:spacing w:before="360" w:after="240" w:line="240" w:lineRule="auto"/>
      <w:outlineLvl w:val="0"/>
    </w:pPr>
    <w:rPr>
      <w:rFonts w:ascii="Arial" w:eastAsia="黑体" w:hAnsi="Arial"/>
      <w:b/>
      <w:bCs/>
      <w:kern w:val="44"/>
      <w:sz w:val="24"/>
    </w:rPr>
  </w:style>
  <w:style w:type="paragraph" w:styleId="2">
    <w:name w:val="heading 2"/>
    <w:basedOn w:val="a"/>
    <w:next w:val="20"/>
    <w:qFormat/>
    <w:rsid w:val="003E516D"/>
    <w:pPr>
      <w:keepNext/>
      <w:keepLines/>
      <w:numPr>
        <w:ilvl w:val="1"/>
        <w:numId w:val="11"/>
      </w:numPr>
      <w:spacing w:before="240" w:after="120" w:line="240" w:lineRule="auto"/>
      <w:outlineLvl w:val="1"/>
    </w:pPr>
    <w:rPr>
      <w:rFonts w:ascii="Arial" w:eastAsia="黑体" w:hAnsi="Arial"/>
      <w:b/>
      <w:bCs/>
      <w:szCs w:val="21"/>
    </w:rPr>
  </w:style>
  <w:style w:type="paragraph" w:styleId="3">
    <w:name w:val="heading 3"/>
    <w:basedOn w:val="a"/>
    <w:next w:val="20"/>
    <w:qFormat/>
    <w:rsid w:val="003E516D"/>
    <w:pPr>
      <w:keepNext/>
      <w:keepLines/>
      <w:numPr>
        <w:ilvl w:val="2"/>
        <w:numId w:val="11"/>
      </w:numPr>
      <w:spacing w:before="120" w:after="60" w:line="240" w:lineRule="auto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5047"/>
    <w:pPr>
      <w:pBdr>
        <w:bottom w:val="double" w:sz="4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eastAsia="楷体_GB2312"/>
      <w:sz w:val="18"/>
      <w:szCs w:val="18"/>
    </w:rPr>
  </w:style>
  <w:style w:type="paragraph" w:styleId="a4">
    <w:name w:val="footer"/>
    <w:basedOn w:val="a"/>
    <w:rsid w:val="00542D2A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楷体_GB2312"/>
      <w:sz w:val="18"/>
      <w:szCs w:val="18"/>
    </w:rPr>
  </w:style>
  <w:style w:type="paragraph" w:styleId="a5">
    <w:name w:val="Title"/>
    <w:basedOn w:val="a"/>
    <w:next w:val="a6"/>
    <w:qFormat/>
    <w:rsid w:val="003E516D"/>
    <w:pPr>
      <w:spacing w:before="480" w:after="240" w:line="240" w:lineRule="auto"/>
      <w:jc w:val="center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customStyle="1" w:styleId="a6">
    <w:name w:val="作者"/>
    <w:basedOn w:val="a"/>
    <w:next w:val="1"/>
    <w:rsid w:val="003E516D"/>
    <w:pPr>
      <w:spacing w:after="240" w:line="240" w:lineRule="auto"/>
      <w:jc w:val="center"/>
    </w:pPr>
    <w:rPr>
      <w:rFonts w:eastAsia="楷体_GB2312"/>
      <w:szCs w:val="21"/>
    </w:rPr>
  </w:style>
  <w:style w:type="paragraph" w:customStyle="1" w:styleId="a7">
    <w:name w:val="图表标题"/>
    <w:basedOn w:val="a"/>
    <w:next w:val="a"/>
    <w:rsid w:val="00090344"/>
    <w:pPr>
      <w:spacing w:line="240" w:lineRule="auto"/>
      <w:jc w:val="center"/>
    </w:pPr>
    <w:rPr>
      <w:rFonts w:eastAsia="楷体_GB2312"/>
      <w:sz w:val="18"/>
    </w:rPr>
  </w:style>
  <w:style w:type="table" w:styleId="a8">
    <w:name w:val="Table Theme"/>
    <w:basedOn w:val="a1"/>
    <w:rsid w:val="00FD2B46"/>
    <w:pPr>
      <w:widowControl w:val="0"/>
      <w:jc w:val="center"/>
    </w:pPr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20">
    <w:name w:val="Body Text First Indent 2"/>
    <w:basedOn w:val="a"/>
    <w:rsid w:val="00546AEE"/>
    <w:pPr>
      <w:ind w:firstLineChars="200" w:firstLine="420"/>
    </w:pPr>
  </w:style>
  <w:style w:type="paragraph" w:customStyle="1" w:styleId="a9">
    <w:name w:val="正文居中"/>
    <w:basedOn w:val="a"/>
    <w:next w:val="20"/>
    <w:rsid w:val="00FC64A5"/>
    <w:pPr>
      <w:jc w:val="center"/>
    </w:pPr>
  </w:style>
  <w:style w:type="paragraph" w:customStyle="1" w:styleId="Default">
    <w:name w:val="Default"/>
    <w:rsid w:val="007F4E83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  <w:style w:type="paragraph" w:styleId="aa">
    <w:name w:val="caption"/>
    <w:basedOn w:val="a"/>
    <w:next w:val="a"/>
    <w:qFormat/>
    <w:rsid w:val="00437A59"/>
    <w:rPr>
      <w:rFonts w:ascii="Arial" w:eastAsia="黑体" w:hAnsi="Arial" w:cs="Arial"/>
      <w:sz w:val="20"/>
      <w:szCs w:val="20"/>
    </w:rPr>
  </w:style>
  <w:style w:type="table" w:styleId="ab">
    <w:name w:val="Table Grid"/>
    <w:basedOn w:val="a1"/>
    <w:rsid w:val="00A82E6C"/>
    <w:pPr>
      <w:widowControl w:val="0"/>
      <w:spacing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Char"/>
    <w:rsid w:val="00AC32D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c"/>
    <w:rsid w:val="00AC32D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6AEE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0"/>
    <w:qFormat/>
    <w:rsid w:val="003E516D"/>
    <w:pPr>
      <w:keepNext/>
      <w:keepLines/>
      <w:numPr>
        <w:numId w:val="11"/>
      </w:numPr>
      <w:spacing w:before="360" w:after="240" w:line="240" w:lineRule="auto"/>
      <w:outlineLvl w:val="0"/>
    </w:pPr>
    <w:rPr>
      <w:rFonts w:ascii="Arial" w:eastAsia="黑体" w:hAnsi="Arial"/>
      <w:b/>
      <w:bCs/>
      <w:kern w:val="44"/>
      <w:sz w:val="24"/>
    </w:rPr>
  </w:style>
  <w:style w:type="paragraph" w:styleId="2">
    <w:name w:val="heading 2"/>
    <w:basedOn w:val="a"/>
    <w:next w:val="20"/>
    <w:qFormat/>
    <w:rsid w:val="003E516D"/>
    <w:pPr>
      <w:keepNext/>
      <w:keepLines/>
      <w:numPr>
        <w:ilvl w:val="1"/>
        <w:numId w:val="11"/>
      </w:numPr>
      <w:spacing w:before="240" w:after="120" w:line="240" w:lineRule="auto"/>
      <w:outlineLvl w:val="1"/>
    </w:pPr>
    <w:rPr>
      <w:rFonts w:ascii="Arial" w:eastAsia="黑体" w:hAnsi="Arial"/>
      <w:b/>
      <w:bCs/>
      <w:szCs w:val="21"/>
    </w:rPr>
  </w:style>
  <w:style w:type="paragraph" w:styleId="3">
    <w:name w:val="heading 3"/>
    <w:basedOn w:val="a"/>
    <w:next w:val="20"/>
    <w:qFormat/>
    <w:rsid w:val="003E516D"/>
    <w:pPr>
      <w:keepNext/>
      <w:keepLines/>
      <w:numPr>
        <w:ilvl w:val="2"/>
        <w:numId w:val="11"/>
      </w:numPr>
      <w:spacing w:before="120" w:after="60" w:line="240" w:lineRule="auto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5047"/>
    <w:pPr>
      <w:pBdr>
        <w:bottom w:val="double" w:sz="4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eastAsia="楷体_GB2312"/>
      <w:sz w:val="18"/>
      <w:szCs w:val="18"/>
    </w:rPr>
  </w:style>
  <w:style w:type="paragraph" w:styleId="a4">
    <w:name w:val="footer"/>
    <w:basedOn w:val="a"/>
    <w:rsid w:val="00542D2A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楷体_GB2312"/>
      <w:sz w:val="18"/>
      <w:szCs w:val="18"/>
    </w:rPr>
  </w:style>
  <w:style w:type="paragraph" w:styleId="a5">
    <w:name w:val="Title"/>
    <w:basedOn w:val="a"/>
    <w:next w:val="a6"/>
    <w:qFormat/>
    <w:rsid w:val="003E516D"/>
    <w:pPr>
      <w:spacing w:before="480" w:after="240" w:line="240" w:lineRule="auto"/>
      <w:jc w:val="center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customStyle="1" w:styleId="a6">
    <w:name w:val="作者"/>
    <w:basedOn w:val="a"/>
    <w:next w:val="1"/>
    <w:rsid w:val="003E516D"/>
    <w:pPr>
      <w:spacing w:after="240" w:line="240" w:lineRule="auto"/>
      <w:jc w:val="center"/>
    </w:pPr>
    <w:rPr>
      <w:rFonts w:eastAsia="楷体_GB2312"/>
      <w:szCs w:val="21"/>
    </w:rPr>
  </w:style>
  <w:style w:type="paragraph" w:customStyle="1" w:styleId="a7">
    <w:name w:val="图表标题"/>
    <w:basedOn w:val="a"/>
    <w:next w:val="a"/>
    <w:rsid w:val="00090344"/>
    <w:pPr>
      <w:spacing w:line="240" w:lineRule="auto"/>
      <w:jc w:val="center"/>
    </w:pPr>
    <w:rPr>
      <w:rFonts w:eastAsia="楷体_GB2312"/>
      <w:sz w:val="18"/>
    </w:rPr>
  </w:style>
  <w:style w:type="table" w:styleId="a8">
    <w:name w:val="Table Theme"/>
    <w:basedOn w:val="a1"/>
    <w:rsid w:val="00FD2B46"/>
    <w:pPr>
      <w:widowControl w:val="0"/>
      <w:jc w:val="center"/>
    </w:pPr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20">
    <w:name w:val="Body Text First Indent 2"/>
    <w:basedOn w:val="a"/>
    <w:rsid w:val="00546AEE"/>
    <w:pPr>
      <w:ind w:firstLineChars="200" w:firstLine="420"/>
    </w:pPr>
  </w:style>
  <w:style w:type="paragraph" w:customStyle="1" w:styleId="a9">
    <w:name w:val="正文居中"/>
    <w:basedOn w:val="a"/>
    <w:next w:val="20"/>
    <w:rsid w:val="00FC64A5"/>
    <w:pPr>
      <w:jc w:val="center"/>
    </w:pPr>
  </w:style>
  <w:style w:type="paragraph" w:customStyle="1" w:styleId="Default">
    <w:name w:val="Default"/>
    <w:rsid w:val="007F4E83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  <w:style w:type="paragraph" w:styleId="aa">
    <w:name w:val="caption"/>
    <w:basedOn w:val="a"/>
    <w:next w:val="a"/>
    <w:qFormat/>
    <w:rsid w:val="00437A59"/>
    <w:rPr>
      <w:rFonts w:ascii="Arial" w:eastAsia="黑体" w:hAnsi="Arial" w:cs="Arial"/>
      <w:sz w:val="20"/>
      <w:szCs w:val="20"/>
    </w:rPr>
  </w:style>
  <w:style w:type="table" w:styleId="ab">
    <w:name w:val="Table Grid"/>
    <w:basedOn w:val="a1"/>
    <w:rsid w:val="00A82E6C"/>
    <w:pPr>
      <w:widowControl w:val="0"/>
      <w:spacing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Char"/>
    <w:rsid w:val="00AC32D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c"/>
    <w:rsid w:val="00AC32D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3.wmf"/><Relationship Id="rId159" Type="http://schemas.openxmlformats.org/officeDocument/2006/relationships/oleObject" Target="embeddings/oleObject77.bin"/><Relationship Id="rId170" Type="http://schemas.openxmlformats.org/officeDocument/2006/relationships/oleObject" Target="embeddings/oleObject83.bin"/><Relationship Id="rId191" Type="http://schemas.openxmlformats.org/officeDocument/2006/relationships/image" Target="media/image88.wmf"/><Relationship Id="rId205" Type="http://schemas.openxmlformats.org/officeDocument/2006/relationships/oleObject" Target="embeddings/oleObject103.bin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74" Type="http://schemas.openxmlformats.org/officeDocument/2006/relationships/image" Target="media/image33.wmf"/><Relationship Id="rId79" Type="http://schemas.openxmlformats.org/officeDocument/2006/relationships/image" Target="media/image36.gif"/><Relationship Id="rId102" Type="http://schemas.openxmlformats.org/officeDocument/2006/relationships/oleObject" Target="embeddings/oleObject48.bin"/><Relationship Id="rId123" Type="http://schemas.openxmlformats.org/officeDocument/2006/relationships/image" Target="media/image55.wmf"/><Relationship Id="rId128" Type="http://schemas.openxmlformats.org/officeDocument/2006/relationships/oleObject" Target="embeddings/oleObject62.bin"/><Relationship Id="rId144" Type="http://schemas.openxmlformats.org/officeDocument/2006/relationships/image" Target="media/image66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2.wmf"/><Relationship Id="rId160" Type="http://schemas.openxmlformats.org/officeDocument/2006/relationships/image" Target="media/image74.wmf"/><Relationship Id="rId165" Type="http://schemas.openxmlformats.org/officeDocument/2006/relationships/oleObject" Target="embeddings/oleObject80.bin"/><Relationship Id="rId181" Type="http://schemas.openxmlformats.org/officeDocument/2006/relationships/image" Target="media/image84.wmf"/><Relationship Id="rId186" Type="http://schemas.openxmlformats.org/officeDocument/2006/relationships/image" Target="media/image86.wmf"/><Relationship Id="rId216" Type="http://schemas.openxmlformats.org/officeDocument/2006/relationships/theme" Target="theme/theme1.xml"/><Relationship Id="rId211" Type="http://schemas.openxmlformats.org/officeDocument/2006/relationships/oleObject" Target="embeddings/oleObject106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7.wmf"/><Relationship Id="rId150" Type="http://schemas.openxmlformats.org/officeDocument/2006/relationships/image" Target="media/image69.wmf"/><Relationship Id="rId155" Type="http://schemas.openxmlformats.org/officeDocument/2006/relationships/oleObject" Target="embeddings/oleObject75.bin"/><Relationship Id="rId171" Type="http://schemas.openxmlformats.org/officeDocument/2006/relationships/image" Target="media/image79.wmf"/><Relationship Id="rId176" Type="http://schemas.openxmlformats.org/officeDocument/2006/relationships/oleObject" Target="embeddings/oleObject86.bin"/><Relationship Id="rId192" Type="http://schemas.openxmlformats.org/officeDocument/2006/relationships/oleObject" Target="embeddings/oleObject95.bin"/><Relationship Id="rId197" Type="http://schemas.openxmlformats.org/officeDocument/2006/relationships/oleObject" Target="embeddings/oleObject98.bin"/><Relationship Id="rId206" Type="http://schemas.openxmlformats.org/officeDocument/2006/relationships/image" Target="media/image94.wmf"/><Relationship Id="rId201" Type="http://schemas.openxmlformats.org/officeDocument/2006/relationships/oleObject" Target="embeddings/oleObject101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58.wmf"/><Relationship Id="rId54" Type="http://schemas.openxmlformats.org/officeDocument/2006/relationships/image" Target="media/image24.wmf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4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77.wmf"/><Relationship Id="rId182" Type="http://schemas.openxmlformats.org/officeDocument/2006/relationships/oleObject" Target="embeddings/oleObject89.bin"/><Relationship Id="rId187" Type="http://schemas.openxmlformats.org/officeDocument/2006/relationships/oleObject" Target="embeddings/oleObject9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image" Target="media/image97.e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3.wmf"/><Relationship Id="rId44" Type="http://schemas.openxmlformats.org/officeDocument/2006/relationships/image" Target="media/image19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5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1.png"/><Relationship Id="rId151" Type="http://schemas.openxmlformats.org/officeDocument/2006/relationships/oleObject" Target="embeddings/oleObject73.bin"/><Relationship Id="rId156" Type="http://schemas.openxmlformats.org/officeDocument/2006/relationships/image" Target="media/image72.png"/><Relationship Id="rId177" Type="http://schemas.openxmlformats.org/officeDocument/2006/relationships/image" Target="media/image82.wmf"/><Relationship Id="rId198" Type="http://schemas.openxmlformats.org/officeDocument/2006/relationships/oleObject" Target="embeddings/oleObject99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89.wmf"/><Relationship Id="rId202" Type="http://schemas.openxmlformats.org/officeDocument/2006/relationships/image" Target="media/image92.wmf"/><Relationship Id="rId207" Type="http://schemas.openxmlformats.org/officeDocument/2006/relationships/oleObject" Target="embeddings/oleObject104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49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6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87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3.bin"/><Relationship Id="rId162" Type="http://schemas.openxmlformats.org/officeDocument/2006/relationships/image" Target="media/image75.wmf"/><Relationship Id="rId183" Type="http://schemas.openxmlformats.org/officeDocument/2006/relationships/image" Target="media/image85.wmf"/><Relationship Id="rId213" Type="http://schemas.openxmlformats.org/officeDocument/2006/relationships/header" Target="header1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2.wmf"/><Relationship Id="rId131" Type="http://schemas.openxmlformats.org/officeDocument/2006/relationships/image" Target="media/image59.wmf"/><Relationship Id="rId136" Type="http://schemas.openxmlformats.org/officeDocument/2006/relationships/image" Target="media/image62.wmf"/><Relationship Id="rId157" Type="http://schemas.openxmlformats.org/officeDocument/2006/relationships/image" Target="media/image73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0.wmf"/><Relationship Id="rId173" Type="http://schemas.openxmlformats.org/officeDocument/2006/relationships/image" Target="media/image80.wmf"/><Relationship Id="rId194" Type="http://schemas.openxmlformats.org/officeDocument/2006/relationships/oleObject" Target="embeddings/oleObject96.bin"/><Relationship Id="rId199" Type="http://schemas.openxmlformats.org/officeDocument/2006/relationships/image" Target="media/image91.wmf"/><Relationship Id="rId203" Type="http://schemas.openxmlformats.org/officeDocument/2006/relationships/oleObject" Target="embeddings/oleObject102.bin"/><Relationship Id="rId208" Type="http://schemas.openxmlformats.org/officeDocument/2006/relationships/image" Target="media/image95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4.wmf"/><Relationship Id="rId142" Type="http://schemas.openxmlformats.org/officeDocument/2006/relationships/image" Target="media/image65.wmf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90.bin"/><Relationship Id="rId189" Type="http://schemas.openxmlformats.org/officeDocument/2006/relationships/oleObject" Target="embeddings/oleObject93.bin"/><Relationship Id="rId3" Type="http://schemas.microsoft.com/office/2007/relationships/stylesWithEffects" Target="stylesWithEffects.xml"/><Relationship Id="rId214" Type="http://schemas.openxmlformats.org/officeDocument/2006/relationships/footer" Target="footer1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5.bin"/><Relationship Id="rId179" Type="http://schemas.openxmlformats.org/officeDocument/2006/relationships/image" Target="media/image83.wmf"/><Relationship Id="rId195" Type="http://schemas.openxmlformats.org/officeDocument/2006/relationships/image" Target="media/image90.wmf"/><Relationship Id="rId209" Type="http://schemas.openxmlformats.org/officeDocument/2006/relationships/oleObject" Target="embeddings/oleObject105.bin"/><Relationship Id="rId190" Type="http://schemas.openxmlformats.org/officeDocument/2006/relationships/oleObject" Target="embeddings/oleObject94.bin"/><Relationship Id="rId204" Type="http://schemas.openxmlformats.org/officeDocument/2006/relationships/image" Target="media/image93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5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gif"/><Relationship Id="rId94" Type="http://schemas.openxmlformats.org/officeDocument/2006/relationships/oleObject" Target="embeddings/oleObject44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image" Target="media/image78.wmf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8.bin"/><Relationship Id="rId210" Type="http://schemas.openxmlformats.org/officeDocument/2006/relationships/image" Target="media/image96.wmf"/><Relationship Id="rId215" Type="http://schemas.openxmlformats.org/officeDocument/2006/relationships/fontTable" Target="fontTable.xml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0.wmf"/><Relationship Id="rId154" Type="http://schemas.openxmlformats.org/officeDocument/2006/relationships/image" Target="media/image71.wmf"/><Relationship Id="rId175" Type="http://schemas.openxmlformats.org/officeDocument/2006/relationships/image" Target="media/image81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gzhao\My%20Documents\+++&#20316;&#19994;&#27169;&#29256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+++作业模版.dot</Template>
  <TotalTime>14</TotalTime>
  <Pages>7</Pages>
  <Words>536</Words>
  <Characters>3061</Characters>
  <Application>Microsoft Office Word</Application>
  <DocSecurity>0</DocSecurity>
  <Lines>25</Lines>
  <Paragraphs>7</Paragraphs>
  <ScaleCrop>false</ScaleCrop>
  <Company>XIAO &amp; EMILY HOME</Company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VSN226 模板</dc:title>
  <dc:subject>VSN226 模板</dc:subject>
  <dc:creator>fgzhao</dc:creator>
  <cp:lastModifiedBy>acer</cp:lastModifiedBy>
  <cp:revision>8</cp:revision>
  <cp:lastPrinted>2015-10-22T01:52:00Z</cp:lastPrinted>
  <dcterms:created xsi:type="dcterms:W3CDTF">2015-10-22T01:41:00Z</dcterms:created>
  <dcterms:modified xsi:type="dcterms:W3CDTF">2016-11-07T04:27:00Z</dcterms:modified>
</cp:coreProperties>
</file>